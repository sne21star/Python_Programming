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28A3E" w14:textId="77777777" w:rsidR="00F80FE7" w:rsidRPr="001B67B9" w:rsidRDefault="00F80FE7" w:rsidP="00F80FE7">
      <w:pPr>
        <w:rPr>
          <w:sz w:val="32"/>
          <w:szCs w:val="32"/>
        </w:rPr>
      </w:pPr>
      <w:r>
        <w:rPr>
          <w:sz w:val="32"/>
          <w:szCs w:val="32"/>
        </w:rPr>
        <w:t xml:space="preserve">Answering </w:t>
      </w:r>
      <w:r w:rsidRPr="001B67B9">
        <w:rPr>
          <w:sz w:val="32"/>
          <w:szCs w:val="32"/>
        </w:rPr>
        <w:t xml:space="preserve">Analysis Questions </w:t>
      </w:r>
      <w:r w:rsidRPr="001B67B9">
        <w:rPr>
          <w:color w:val="24292E"/>
          <w:sz w:val="32"/>
          <w:szCs w:val="32"/>
          <w:shd w:val="clear" w:color="auto" w:fill="FFFFFF"/>
        </w:rPr>
        <w:t xml:space="preserve">on </w:t>
      </w:r>
      <w:r>
        <w:rPr>
          <w:color w:val="24292E"/>
          <w:sz w:val="32"/>
          <w:szCs w:val="32"/>
          <w:shd w:val="clear" w:color="auto" w:fill="FFFFFF"/>
        </w:rPr>
        <w:t>B</w:t>
      </w:r>
      <w:r w:rsidRPr="001B67B9">
        <w:rPr>
          <w:color w:val="24292E"/>
          <w:sz w:val="32"/>
          <w:szCs w:val="32"/>
          <w:shd w:val="clear" w:color="auto" w:fill="FFFFFF"/>
        </w:rPr>
        <w:t xml:space="preserve">ike </w:t>
      </w:r>
      <w:r>
        <w:rPr>
          <w:color w:val="24292E"/>
          <w:sz w:val="32"/>
          <w:szCs w:val="32"/>
          <w:shd w:val="clear" w:color="auto" w:fill="FFFFFF"/>
        </w:rPr>
        <w:t>T</w:t>
      </w:r>
      <w:r w:rsidRPr="001B67B9">
        <w:rPr>
          <w:color w:val="24292E"/>
          <w:sz w:val="32"/>
          <w:szCs w:val="32"/>
          <w:shd w:val="clear" w:color="auto" w:fill="FFFFFF"/>
        </w:rPr>
        <w:t xml:space="preserve">raffic </w:t>
      </w:r>
      <w:r>
        <w:rPr>
          <w:color w:val="24292E"/>
          <w:sz w:val="32"/>
          <w:szCs w:val="32"/>
          <w:shd w:val="clear" w:color="auto" w:fill="FFFFFF"/>
        </w:rPr>
        <w:t>A</w:t>
      </w:r>
      <w:r w:rsidRPr="001B67B9">
        <w:rPr>
          <w:color w:val="24292E"/>
          <w:sz w:val="32"/>
          <w:szCs w:val="32"/>
          <w:shd w:val="clear" w:color="auto" w:fill="FFFFFF"/>
        </w:rPr>
        <w:t xml:space="preserve">cross a </w:t>
      </w:r>
      <w:r>
        <w:rPr>
          <w:color w:val="24292E"/>
          <w:sz w:val="32"/>
          <w:szCs w:val="32"/>
          <w:shd w:val="clear" w:color="auto" w:fill="FFFFFF"/>
        </w:rPr>
        <w:t>N</w:t>
      </w:r>
      <w:r w:rsidRPr="001B67B9">
        <w:rPr>
          <w:color w:val="24292E"/>
          <w:sz w:val="32"/>
          <w:szCs w:val="32"/>
          <w:shd w:val="clear" w:color="auto" w:fill="FFFFFF"/>
        </w:rPr>
        <w:t xml:space="preserve">umber of </w:t>
      </w:r>
      <w:r>
        <w:rPr>
          <w:color w:val="24292E"/>
          <w:sz w:val="32"/>
          <w:szCs w:val="32"/>
          <w:shd w:val="clear" w:color="auto" w:fill="FFFFFF"/>
        </w:rPr>
        <w:t>B</w:t>
      </w:r>
      <w:r w:rsidRPr="001B67B9">
        <w:rPr>
          <w:color w:val="24292E"/>
          <w:sz w:val="32"/>
          <w:szCs w:val="32"/>
          <w:shd w:val="clear" w:color="auto" w:fill="FFFFFF"/>
        </w:rPr>
        <w:t>ridges in New York City</w:t>
      </w:r>
    </w:p>
    <w:p w14:paraId="59CE624F" w14:textId="77777777" w:rsidR="00F80FE7" w:rsidRPr="001B67B9" w:rsidRDefault="00F80FE7" w:rsidP="00F80FE7">
      <w:pPr>
        <w:pStyle w:val="Subtitle"/>
        <w:rPr>
          <w:sz w:val="56"/>
          <w:szCs w:val="56"/>
        </w:rPr>
      </w:pPr>
      <w:r>
        <w:rPr>
          <w:sz w:val="56"/>
          <w:szCs w:val="56"/>
        </w:rPr>
        <w:t xml:space="preserve">Analysis of </w:t>
      </w:r>
      <w:r w:rsidRPr="001B67B9">
        <w:rPr>
          <w:sz w:val="56"/>
          <w:szCs w:val="56"/>
        </w:rPr>
        <w:t>Bike Traffic</w:t>
      </w:r>
      <w:r>
        <w:rPr>
          <w:sz w:val="56"/>
          <w:szCs w:val="56"/>
        </w:rPr>
        <w:t xml:space="preserve"> in New York City</w:t>
      </w:r>
    </w:p>
    <w:p w14:paraId="4D4C8C8E" w14:textId="5C07DE7A" w:rsidR="00D47DDB" w:rsidRDefault="001B67B9">
      <w:pPr>
        <w:pStyle w:val="Author"/>
      </w:pPr>
      <w:r>
        <w:t>I</w:t>
      </w:r>
      <w:r w:rsidRPr="001B67B9">
        <w:t xml:space="preserve">sha </w:t>
      </w:r>
      <w:r>
        <w:t>G</w:t>
      </w:r>
      <w:r w:rsidRPr="001B67B9">
        <w:t>hodgaonkar</w:t>
      </w:r>
      <w:r>
        <w:t xml:space="preserve"> &amp; Sneha Mahapatra</w:t>
      </w:r>
    </w:p>
    <w:p w14:paraId="0C1BD9C9" w14:textId="4934933C" w:rsidR="001B67B9" w:rsidRPr="001B67B9" w:rsidRDefault="001B67B9" w:rsidP="001B67B9">
      <w:r w:rsidRPr="001B67B9">
        <w:fldChar w:fldCharType="begin"/>
      </w:r>
      <w:r w:rsidRPr="001B67B9">
        <w:instrText xml:space="preserve"> INCLUDEPICTURE "https://image.businessinsider.com/5384eeb26bb3f7ab3edfdb95?width=1100&amp;format=jpeg&amp;auto=webp" \* MERGEFORMATINET </w:instrText>
      </w:r>
      <w:r w:rsidRPr="001B67B9">
        <w:fldChar w:fldCharType="separate"/>
      </w:r>
      <w:r w:rsidRPr="001B67B9">
        <w:rPr>
          <w:noProof/>
        </w:rPr>
        <w:drawing>
          <wp:inline distT="0" distB="0" distL="0" distR="0" wp14:anchorId="11D0A377" wp14:editId="0B8A06D3">
            <wp:extent cx="6071870" cy="4050665"/>
            <wp:effectExtent l="0" t="0" r="0" b="635"/>
            <wp:docPr id="1" name="Picture 1" descr="Image result for NYC bike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YC bike bri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4050665"/>
                    </a:xfrm>
                    <a:prstGeom prst="rect">
                      <a:avLst/>
                    </a:prstGeom>
                    <a:noFill/>
                    <a:ln>
                      <a:noFill/>
                    </a:ln>
                  </pic:spPr>
                </pic:pic>
              </a:graphicData>
            </a:graphic>
          </wp:inline>
        </w:drawing>
      </w:r>
      <w:r w:rsidRPr="001B67B9">
        <w:fldChar w:fldCharType="end"/>
      </w:r>
    </w:p>
    <w:p w14:paraId="0CB8FE54" w14:textId="33BC1524" w:rsidR="00D47DDB" w:rsidRDefault="00D47DDB"/>
    <w:p w14:paraId="4C2F00A9" w14:textId="54A86853" w:rsidR="005E0603" w:rsidRPr="005E0603" w:rsidRDefault="005E0603" w:rsidP="005E0603">
      <w:pPr>
        <w:pStyle w:val="Heading1"/>
        <w:rPr>
          <w:b/>
          <w:bCs/>
          <w:u w:val="single"/>
        </w:rPr>
      </w:pPr>
      <w:r w:rsidRPr="005E0603">
        <w:rPr>
          <w:b/>
          <w:bCs/>
          <w:u w:val="single"/>
        </w:rPr>
        <w:t>Data Set</w:t>
      </w:r>
    </w:p>
    <w:p w14:paraId="757ACDE9" w14:textId="6C752AE3" w:rsidR="00AE7258" w:rsidRDefault="005E0603" w:rsidP="005E0603">
      <w:r>
        <w:t xml:space="preserve">This report analyzes </w:t>
      </w:r>
      <w:r w:rsidRPr="005E0603">
        <w:t>bike traffic across a number of bridges in New York City</w:t>
      </w:r>
      <w:r>
        <w:t>: Brooklyn, Queensboro, Williamsburg, and Manhattan Bridge. The data set is a daily recording of the number of bicycles that crossed into/out of the city of Manhattan using these four bridges from April 1</w:t>
      </w:r>
      <w:r w:rsidRPr="005E0603">
        <w:rPr>
          <w:vertAlign w:val="superscript"/>
        </w:rPr>
        <w:t>st</w:t>
      </w:r>
      <w:r>
        <w:t>, 2016 to October 31</w:t>
      </w:r>
      <w:r w:rsidRPr="005E0603">
        <w:rPr>
          <w:vertAlign w:val="superscript"/>
        </w:rPr>
        <w:t>st</w:t>
      </w:r>
      <w:r>
        <w:t>, 2016. There are</w:t>
      </w:r>
      <w:r w:rsidR="00AE7258">
        <w:t xml:space="preserve"> 10 columns in the data set: </w:t>
      </w:r>
    </w:p>
    <w:p w14:paraId="65FB3AE7" w14:textId="0EB1EA77" w:rsidR="00672AB4" w:rsidRDefault="00672AB4" w:rsidP="005E0603"/>
    <w:p w14:paraId="6DEECA5F" w14:textId="77777777" w:rsidR="0078415B" w:rsidRDefault="0078415B" w:rsidP="005E0603"/>
    <w:p w14:paraId="792E283B" w14:textId="61B8D702" w:rsidR="00AE7258" w:rsidRDefault="00AE7258" w:rsidP="00FF5EAB">
      <w:pPr>
        <w:pStyle w:val="ListParagraph"/>
        <w:numPr>
          <w:ilvl w:val="0"/>
          <w:numId w:val="19"/>
        </w:numPr>
      </w:pPr>
      <w:r w:rsidRPr="00AE7258">
        <w:lastRenderedPageBreak/>
        <w:t>Date</w:t>
      </w:r>
    </w:p>
    <w:p w14:paraId="0B1D5726" w14:textId="3491EDB6" w:rsidR="00AE7258" w:rsidRDefault="00672AB4" w:rsidP="00672AB4">
      <w:pPr>
        <w:ind w:left="720"/>
      </w:pPr>
      <w:r>
        <w:t xml:space="preserve">Info: </w:t>
      </w:r>
      <w:r w:rsidR="00AE7258">
        <w:t xml:space="preserve">Date of the recording </w:t>
      </w:r>
      <w:r>
        <w:br/>
        <w:t>Format: Month/Day</w:t>
      </w:r>
      <w:r>
        <w:br/>
        <w:t>Type: String</w:t>
      </w:r>
      <w:r w:rsidR="00AE7258">
        <w:br/>
      </w:r>
    </w:p>
    <w:p w14:paraId="0075A2AF" w14:textId="76A87055" w:rsidR="00AE7258" w:rsidRDefault="00AE7258" w:rsidP="00AE7258">
      <w:pPr>
        <w:pStyle w:val="ListParagraph"/>
        <w:numPr>
          <w:ilvl w:val="0"/>
          <w:numId w:val="19"/>
        </w:numPr>
      </w:pPr>
      <w:r w:rsidRPr="00AE7258">
        <w:t>Day</w:t>
      </w:r>
      <w:r>
        <w:br/>
      </w:r>
      <w:r w:rsidR="00672AB4">
        <w:t xml:space="preserve">Info: Day of the Week. </w:t>
      </w:r>
      <w:r w:rsidR="00672AB4">
        <w:br/>
        <w:t xml:space="preserve">Format:  Monday, Tuesday etc.  </w:t>
      </w:r>
      <w:r w:rsidR="00672AB4">
        <w:br/>
        <w:t>Type: String</w:t>
      </w:r>
      <w:r w:rsidR="00672AB4">
        <w:br/>
      </w:r>
    </w:p>
    <w:p w14:paraId="18BAEF6E" w14:textId="0F01FAF3" w:rsidR="00AE7258" w:rsidRDefault="00AE7258" w:rsidP="00AE7258">
      <w:pPr>
        <w:pStyle w:val="ListParagraph"/>
        <w:numPr>
          <w:ilvl w:val="0"/>
          <w:numId w:val="19"/>
        </w:numPr>
      </w:pPr>
      <w:r w:rsidRPr="00AE7258">
        <w:t>High Temp (°F)</w:t>
      </w:r>
      <w:r>
        <w:br/>
      </w:r>
      <w:r w:rsidR="00672AB4">
        <w:t xml:space="preserve">Info: </w:t>
      </w:r>
      <w:r>
        <w:t xml:space="preserve">Highest recorded temperature that specific day. Given in Fahrenheit. </w:t>
      </w:r>
      <w:r w:rsidR="00672AB4">
        <w:br/>
        <w:t>Type: Float</w:t>
      </w:r>
      <w:r>
        <w:br/>
      </w:r>
    </w:p>
    <w:p w14:paraId="62FB3394" w14:textId="21FE94F7" w:rsidR="00AE7258" w:rsidRDefault="00AE7258" w:rsidP="00AE7258">
      <w:pPr>
        <w:pStyle w:val="ListParagraph"/>
        <w:numPr>
          <w:ilvl w:val="0"/>
          <w:numId w:val="19"/>
        </w:numPr>
      </w:pPr>
      <w:r w:rsidRPr="00AE7258">
        <w:t>Low Temp (°F)</w:t>
      </w:r>
    </w:p>
    <w:p w14:paraId="09C4CC7F" w14:textId="77777777" w:rsidR="00672AB4" w:rsidRDefault="00672AB4" w:rsidP="00AE7258">
      <w:pPr>
        <w:pStyle w:val="ListParagraph"/>
      </w:pPr>
      <w:r>
        <w:t xml:space="preserve">Info: </w:t>
      </w:r>
      <w:r w:rsidR="00AE7258">
        <w:t>Lowest recorded temperature that specific day. Given in Fahrenheit.</w:t>
      </w:r>
    </w:p>
    <w:p w14:paraId="3EA58E03" w14:textId="5309911E" w:rsidR="00AE7258" w:rsidRDefault="00672AB4" w:rsidP="00AE7258">
      <w:pPr>
        <w:pStyle w:val="ListParagraph"/>
      </w:pPr>
      <w:r>
        <w:t>Type: Integer</w:t>
      </w:r>
      <w:r w:rsidR="00AE7258">
        <w:br/>
      </w:r>
    </w:p>
    <w:p w14:paraId="441E165F" w14:textId="4E89A8A8" w:rsidR="00AE7258" w:rsidRDefault="00AE7258" w:rsidP="00AE7258">
      <w:pPr>
        <w:pStyle w:val="ListParagraph"/>
        <w:numPr>
          <w:ilvl w:val="0"/>
          <w:numId w:val="19"/>
        </w:numPr>
      </w:pPr>
      <w:r w:rsidRPr="00AE7258">
        <w:t>Precipitation</w:t>
      </w:r>
      <w:r>
        <w:br/>
      </w:r>
      <w:r w:rsidR="00672AB4">
        <w:t xml:space="preserve">Info: </w:t>
      </w:r>
      <w:r>
        <w:t>Weather of the day. The T stands for trace precipitation (meaning little to no precipitation) while S stands for snow.</w:t>
      </w:r>
      <w:r w:rsidR="00672AB4">
        <w:t xml:space="preserve"> Each float represents how many inches are present. </w:t>
      </w:r>
      <w:r w:rsidR="00672AB4">
        <w:br/>
        <w:t>Type: Float</w:t>
      </w:r>
      <w:r>
        <w:br/>
      </w:r>
    </w:p>
    <w:p w14:paraId="43736A66" w14:textId="1F54D34A" w:rsidR="00AE7258" w:rsidRDefault="00AE7258" w:rsidP="00AE7258">
      <w:pPr>
        <w:pStyle w:val="ListParagraph"/>
        <w:numPr>
          <w:ilvl w:val="0"/>
          <w:numId w:val="19"/>
        </w:numPr>
      </w:pPr>
      <w:r w:rsidRPr="00AE7258">
        <w:t>Brooklyn Bridge</w:t>
      </w:r>
      <w:r>
        <w:br/>
      </w:r>
      <w:r w:rsidR="00672AB4">
        <w:t xml:space="preserve">Info: </w:t>
      </w:r>
      <w:r>
        <w:t xml:space="preserve">Number of Bicyclists on this bridge recoded that day. </w:t>
      </w:r>
      <w:r w:rsidR="00672AB4">
        <w:br/>
        <w:t>Type: Integer</w:t>
      </w:r>
      <w:r>
        <w:br/>
      </w:r>
    </w:p>
    <w:p w14:paraId="10CC18E8" w14:textId="614A2CE9" w:rsidR="00672AB4" w:rsidRDefault="00AE7258" w:rsidP="00AE7258">
      <w:pPr>
        <w:pStyle w:val="ListParagraph"/>
        <w:numPr>
          <w:ilvl w:val="0"/>
          <w:numId w:val="19"/>
        </w:numPr>
      </w:pPr>
      <w:r w:rsidRPr="00AE7258">
        <w:t>Manhattan Bridge</w:t>
      </w:r>
      <w:r>
        <w:br/>
      </w:r>
      <w:r w:rsidR="00672AB4">
        <w:t xml:space="preserve">Info: </w:t>
      </w:r>
      <w:r>
        <w:t>Number of Bicyclists on this bridge recoded that day.</w:t>
      </w:r>
    </w:p>
    <w:p w14:paraId="369C2CEE" w14:textId="00E440C5" w:rsidR="00AE7258" w:rsidRDefault="00672AB4" w:rsidP="00672AB4">
      <w:pPr>
        <w:pStyle w:val="ListParagraph"/>
      </w:pPr>
      <w:r>
        <w:t>Type: Integer</w:t>
      </w:r>
      <w:r w:rsidR="00AE7258">
        <w:br/>
      </w:r>
    </w:p>
    <w:p w14:paraId="346E2B60" w14:textId="56BC73E7" w:rsidR="00672AB4" w:rsidRDefault="00AE7258" w:rsidP="00AE7258">
      <w:pPr>
        <w:pStyle w:val="ListParagraph"/>
        <w:numPr>
          <w:ilvl w:val="0"/>
          <w:numId w:val="19"/>
        </w:numPr>
      </w:pPr>
      <w:r w:rsidRPr="00AE7258">
        <w:t>Williamsburg Bridge</w:t>
      </w:r>
      <w:r>
        <w:br/>
      </w:r>
      <w:r w:rsidR="00672AB4">
        <w:t xml:space="preserve">Info: </w:t>
      </w:r>
      <w:r>
        <w:t>Number of Bicyclists on this bridge recoded that day.</w:t>
      </w:r>
    </w:p>
    <w:p w14:paraId="0B08B187" w14:textId="0182E3E3" w:rsidR="00AE7258" w:rsidRDefault="00672AB4" w:rsidP="00672AB4">
      <w:pPr>
        <w:pStyle w:val="ListParagraph"/>
      </w:pPr>
      <w:r>
        <w:t>Type: Integer</w:t>
      </w:r>
      <w:r w:rsidR="00AE7258">
        <w:br/>
      </w:r>
    </w:p>
    <w:p w14:paraId="164D40A5" w14:textId="5CC2FFDC" w:rsidR="00672AB4" w:rsidRDefault="00AE7258" w:rsidP="00AE7258">
      <w:pPr>
        <w:pStyle w:val="ListParagraph"/>
        <w:numPr>
          <w:ilvl w:val="0"/>
          <w:numId w:val="19"/>
        </w:numPr>
      </w:pPr>
      <w:r w:rsidRPr="00AE7258">
        <w:t>Queensboro Bridge</w:t>
      </w:r>
      <w:r>
        <w:br/>
      </w:r>
      <w:r w:rsidR="00672AB4">
        <w:t xml:space="preserve">Info: </w:t>
      </w:r>
      <w:r>
        <w:t>Number of Bicyclists on this bridge recoded that day.</w:t>
      </w:r>
    </w:p>
    <w:p w14:paraId="361D8045" w14:textId="2CB5AFC7" w:rsidR="00AE7258" w:rsidRDefault="00672AB4" w:rsidP="00672AB4">
      <w:pPr>
        <w:pStyle w:val="ListParagraph"/>
      </w:pPr>
      <w:r>
        <w:t>Type: Integer</w:t>
      </w:r>
      <w:r w:rsidR="00AE7258">
        <w:br/>
      </w:r>
    </w:p>
    <w:p w14:paraId="4838D735" w14:textId="281743CA" w:rsidR="005E0603" w:rsidRDefault="00AE7258" w:rsidP="00AE7258">
      <w:pPr>
        <w:pStyle w:val="ListParagraph"/>
        <w:numPr>
          <w:ilvl w:val="0"/>
          <w:numId w:val="19"/>
        </w:numPr>
      </w:pPr>
      <w:r w:rsidRPr="00AE7258">
        <w:t>Total</w:t>
      </w:r>
      <w:r w:rsidR="005E0603">
        <w:t xml:space="preserve"> </w:t>
      </w:r>
    </w:p>
    <w:p w14:paraId="1F905628" w14:textId="5383D86F" w:rsidR="00AE7258" w:rsidRDefault="00672AB4" w:rsidP="00AE7258">
      <w:pPr>
        <w:pStyle w:val="ListParagraph"/>
      </w:pPr>
      <w:r>
        <w:t xml:space="preserve">Info: </w:t>
      </w:r>
      <w:r w:rsidR="00AE7258">
        <w:t xml:space="preserve">Total number of bicyclists that rode across all the bridges that day. </w:t>
      </w:r>
    </w:p>
    <w:p w14:paraId="1D00BC72" w14:textId="404A151D" w:rsidR="00672AB4" w:rsidRDefault="00672AB4" w:rsidP="00AE7258">
      <w:pPr>
        <w:pStyle w:val="ListParagraph"/>
      </w:pPr>
      <w:r>
        <w:t>Type: Integer</w:t>
      </w:r>
    </w:p>
    <w:p w14:paraId="5183E683" w14:textId="5D9E5F38" w:rsidR="005E0603" w:rsidRDefault="005E0603"/>
    <w:p w14:paraId="1FB7BE1D" w14:textId="67051F0C" w:rsidR="00F80FE7" w:rsidRDefault="00F80FE7"/>
    <w:p w14:paraId="4A84F842" w14:textId="77777777" w:rsidR="00F80FE7" w:rsidRDefault="00F80FE7"/>
    <w:p w14:paraId="1CCE2A8F" w14:textId="3C238736" w:rsidR="005E0603" w:rsidRPr="005E0603" w:rsidRDefault="005E0603" w:rsidP="005E0603">
      <w:pPr>
        <w:pStyle w:val="Heading1"/>
        <w:rPr>
          <w:b/>
          <w:bCs/>
          <w:u w:val="single"/>
        </w:rPr>
      </w:pPr>
      <w:r w:rsidRPr="005E0603">
        <w:rPr>
          <w:b/>
          <w:bCs/>
          <w:u w:val="single"/>
        </w:rPr>
        <w:lastRenderedPageBreak/>
        <w:t xml:space="preserve">Analysis </w:t>
      </w:r>
      <w:r w:rsidR="00672AB4">
        <w:rPr>
          <w:b/>
          <w:bCs/>
          <w:u w:val="single"/>
        </w:rPr>
        <w:t>&amp; Results</w:t>
      </w:r>
    </w:p>
    <w:p w14:paraId="00F9F0F9" w14:textId="77777777" w:rsidR="00913DFC" w:rsidRDefault="00913DFC">
      <w:pPr>
        <w:pStyle w:val="Heading1"/>
        <w:rPr>
          <w:b/>
          <w:bCs/>
          <w:sz w:val="36"/>
          <w:szCs w:val="36"/>
        </w:rPr>
      </w:pPr>
    </w:p>
    <w:p w14:paraId="30018EB8" w14:textId="03201608" w:rsidR="00D47DDB" w:rsidRPr="005E0603" w:rsidRDefault="001B67B9">
      <w:pPr>
        <w:pStyle w:val="Heading1"/>
        <w:rPr>
          <w:b/>
          <w:bCs/>
          <w:sz w:val="36"/>
          <w:szCs w:val="36"/>
        </w:rPr>
      </w:pPr>
      <w:bookmarkStart w:id="0" w:name="_GoBack"/>
      <w:bookmarkEnd w:id="0"/>
      <w:r w:rsidRPr="005E0603">
        <w:rPr>
          <w:b/>
          <w:bCs/>
          <w:sz w:val="36"/>
          <w:szCs w:val="36"/>
        </w:rPr>
        <w:t>Question 1</w:t>
      </w:r>
    </w:p>
    <w:p w14:paraId="568CBFC7" w14:textId="5BED3F01" w:rsidR="001B67B9" w:rsidRPr="000B00B8" w:rsidRDefault="001B67B9" w:rsidP="001B67B9">
      <w:pPr>
        <w:shd w:val="clear" w:color="auto" w:fill="FFFFFF"/>
        <w:spacing w:before="100" w:beforeAutospacing="1" w:after="100" w:afterAutospacing="1"/>
        <w:rPr>
          <w:i/>
          <w:iCs/>
          <w:sz w:val="28"/>
          <w:szCs w:val="28"/>
        </w:rPr>
      </w:pPr>
      <w:r w:rsidRPr="000B00B8">
        <w:rPr>
          <w:b/>
          <w:bCs/>
          <w:i/>
          <w:iCs/>
          <w:sz w:val="28"/>
          <w:szCs w:val="28"/>
        </w:rPr>
        <w:t>Question</w:t>
      </w:r>
    </w:p>
    <w:p w14:paraId="34771486" w14:textId="75462706" w:rsidR="001B67B9" w:rsidRDefault="001B67B9" w:rsidP="001B67B9">
      <w:pPr>
        <w:shd w:val="clear" w:color="auto" w:fill="FFFFFF"/>
        <w:spacing w:before="100" w:beforeAutospacing="1" w:after="100" w:afterAutospacing="1"/>
        <w:rPr>
          <w:color w:val="24292E"/>
        </w:rPr>
      </w:pPr>
      <w:r w:rsidRPr="001B67B9">
        <w:rPr>
          <w:color w:val="24292E"/>
        </w:rPr>
        <w:t>You want to install sensors on the bridges to estimate overall traffic across all the bridges. But you only have enough budget to install sensors on three of the four bridges. Which bridges should you install the sensors on to get the best prediction of overall traffic?</w:t>
      </w:r>
    </w:p>
    <w:p w14:paraId="57312465" w14:textId="4E73A749" w:rsidR="000A5627" w:rsidRDefault="000A5627" w:rsidP="000A5627">
      <w:pPr>
        <w:shd w:val="clear" w:color="auto" w:fill="FFFFFF"/>
        <w:spacing w:before="100" w:beforeAutospacing="1" w:after="100" w:afterAutospacing="1"/>
        <w:rPr>
          <w:b/>
          <w:bCs/>
          <w:i/>
          <w:iCs/>
          <w:sz w:val="28"/>
          <w:szCs w:val="28"/>
        </w:rPr>
      </w:pPr>
      <w:r>
        <w:rPr>
          <w:b/>
          <w:bCs/>
          <w:i/>
          <w:iCs/>
          <w:sz w:val="28"/>
          <w:szCs w:val="28"/>
        </w:rPr>
        <w:t>Analysis</w:t>
      </w:r>
    </w:p>
    <w:p w14:paraId="394B0006" w14:textId="219472BB" w:rsidR="000A5627" w:rsidRDefault="001707E3" w:rsidP="000A5627">
      <w:r>
        <w:t>To choose the three bridge we decided to do apply two ideas</w:t>
      </w:r>
      <w:r w:rsidR="001B67B9">
        <w:t>.</w:t>
      </w:r>
      <w:r>
        <w:t xml:space="preserve"> We will use Ridge Regression to find out which variable or variables impact the number of cyclists per day.</w:t>
      </w:r>
      <w:r w:rsidR="001B67B9">
        <w:t xml:space="preserve"> </w:t>
      </w:r>
      <w:r w:rsidR="000A5627">
        <w:t>Ridge Regression is a technique for analyzing multiple regression data that suffer from multicollinearity</w:t>
      </w:r>
      <w:hyperlink r:id="rId8" w:history="1">
        <w:r w:rsidR="000A5627" w:rsidRPr="000A5627">
          <w:rPr>
            <w:rStyle w:val="Hyperlink"/>
          </w:rPr>
          <w:t>[1].</w:t>
        </w:r>
      </w:hyperlink>
      <w:r w:rsidR="000A5627">
        <w:t xml:space="preserve"> Since there are multiple independent variables such as Date, Day, Precipitation, High Temperature, Low Temperature, we have to see which variable or variables affects the data. In our case we only took into account three variables that could be greatly affecting the number of riders: Precipitation, High Temperature, and Low Temperature. Once we find the coefficients that greatly impact the data, we</w:t>
      </w:r>
      <w:r>
        <w:t xml:space="preserve"> will then use the</w:t>
      </w:r>
      <w:r w:rsidR="000A5627">
        <w:t>m to</w:t>
      </w:r>
      <w:r>
        <w:t xml:space="preserve"> plot each variable against the number of cyclists that was there due to that variable. </w:t>
      </w:r>
    </w:p>
    <w:p w14:paraId="51AC314D" w14:textId="00E1635C" w:rsidR="000A5627" w:rsidRDefault="000A5627" w:rsidP="000A5627"/>
    <w:p w14:paraId="5E708F7E" w14:textId="733F1452" w:rsidR="000A5627" w:rsidRDefault="001707E3" w:rsidP="000A5627">
      <w:r>
        <w:t>Afterwards,</w:t>
      </w:r>
      <w:r w:rsidR="001B67B9">
        <w:t xml:space="preserve"> will use the poly fit method to see what</w:t>
      </w:r>
      <w:r w:rsidR="000B00B8">
        <w:t xml:space="preserve"> degree of polynomial it follows.</w:t>
      </w:r>
      <w:r>
        <w:t xml:space="preserve"> We will than determine which three bridges follow a similar pattern and exclude the one that does not. This way we can determine overall traffic by looking at the bridges that follow similar patterns instead of having one bridge that may disrupt the trend.  </w:t>
      </w:r>
      <w:r>
        <w:br/>
      </w:r>
      <w:r>
        <w:br/>
        <w:t>We will also us</w:t>
      </w:r>
      <w:r w:rsidR="000A5627">
        <w:t>e</w:t>
      </w:r>
      <w:r>
        <w:t xml:space="preserve"> a test size of 10% and a train set of 90%.  </w:t>
      </w:r>
    </w:p>
    <w:p w14:paraId="637AD1D1" w14:textId="066582A2" w:rsidR="000A5627" w:rsidRDefault="000A5627" w:rsidP="000A5627"/>
    <w:p w14:paraId="1D94959F" w14:textId="138FE31D" w:rsidR="00F80FE7" w:rsidRDefault="00470F47" w:rsidP="00F80FE7">
      <w:pPr>
        <w:shd w:val="clear" w:color="auto" w:fill="FFFFFF"/>
        <w:spacing w:before="100" w:beforeAutospacing="1" w:after="100" w:afterAutospacing="1"/>
      </w:pPr>
      <w:r>
        <w:rPr>
          <w:noProof/>
        </w:rPr>
        <mc:AlternateContent>
          <mc:Choice Requires="wps">
            <w:drawing>
              <wp:anchor distT="0" distB="0" distL="114300" distR="114300" simplePos="0" relativeHeight="251664384" behindDoc="0" locked="0" layoutInCell="1" allowOverlap="1" wp14:anchorId="12089359" wp14:editId="64DF03CA">
                <wp:simplePos x="0" y="0"/>
                <wp:positionH relativeFrom="column">
                  <wp:posOffset>2200909</wp:posOffset>
                </wp:positionH>
                <wp:positionV relativeFrom="paragraph">
                  <wp:posOffset>842100</wp:posOffset>
                </wp:positionV>
                <wp:extent cx="293915" cy="476794"/>
                <wp:effectExtent l="0" t="0" r="0" b="0"/>
                <wp:wrapNone/>
                <wp:docPr id="30" name="Text Box 30"/>
                <wp:cNvGraphicFramePr/>
                <a:graphic xmlns:a="http://schemas.openxmlformats.org/drawingml/2006/main">
                  <a:graphicData uri="http://schemas.microsoft.com/office/word/2010/wordprocessingShape">
                    <wps:wsp>
                      <wps:cNvSpPr txBox="1"/>
                      <wps:spPr>
                        <a:xfrm rot="10800000">
                          <a:off x="0" y="0"/>
                          <a:ext cx="293915" cy="476794"/>
                        </a:xfrm>
                        <a:prstGeom prst="rect">
                          <a:avLst/>
                        </a:prstGeom>
                        <a:noFill/>
                        <a:ln w="6350">
                          <a:noFill/>
                        </a:ln>
                      </wps:spPr>
                      <wps:txbx>
                        <w:txbxContent>
                          <w:p w14:paraId="7D6FCD64" w14:textId="0619FEF2" w:rsidR="00470F47" w:rsidRPr="00470F47" w:rsidRDefault="00470F47">
                            <w:pPr>
                              <w:rPr>
                                <w:sz w:val="16"/>
                                <w:szCs w:val="16"/>
                                <w14:textOutline w14:w="9525" w14:cap="rnd" w14:cmpd="sng" w14:algn="ctr">
                                  <w14:noFill/>
                                  <w14:prstDash w14:val="solid"/>
                                  <w14:bevel/>
                                </w14:textOutline>
                              </w:rPr>
                            </w:pPr>
                            <w:r w:rsidRPr="00470F47">
                              <w:rPr>
                                <w:sz w:val="16"/>
                                <w:szCs w:val="16"/>
                                <w14:textOutline w14:w="9525" w14:cap="rnd" w14:cmpd="sng" w14:algn="ctr">
                                  <w14:noFill/>
                                  <w14:prstDash w14:val="solid"/>
                                  <w14:bevel/>
                                </w14:textOutline>
                              </w:rPr>
                              <w:t>MSE</w:t>
                            </w:r>
                          </w:p>
                          <w:p w14:paraId="2E564D6D" w14:textId="77777777" w:rsidR="00470F47" w:rsidRPr="00470F47" w:rsidRDefault="00470F47">
                            <w:pPr>
                              <w:rPr>
                                <w:sz w:val="16"/>
                                <w:szCs w:val="16"/>
                                <w14:textOutline w14:w="9525" w14:cap="rnd" w14:cmpd="sng" w14:algn="ctr">
                                  <w14:noFill/>
                                  <w14:prstDash w14:val="solid"/>
                                  <w14:bevel/>
                                </w14:textOutline>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089359" id="_x0000_t202" coordsize="21600,21600" o:spt="202" path="m,l,21600r21600,l21600,xe">
                <v:stroke joinstyle="miter"/>
                <v:path gradientshapeok="t" o:connecttype="rect"/>
              </v:shapetype>
              <v:shape id="Text Box 30" o:spid="_x0000_s1026" type="#_x0000_t202" style="position:absolute;margin-left:173.3pt;margin-top:66.3pt;width:23.15pt;height:37.55pt;rotation:18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" filled="f" stroked="f" strokeweight=".5pt">
                <v:textbox style="layout-flow:vertical-ideographic">
                  <w:txbxContent>
                    <w:p w14:paraId="7D6FCD64" w14:textId="0619FEF2" w:rsidR="00470F47" w:rsidRPr="00470F47" w:rsidRDefault="00470F47">
                      <w:pPr>
                        <w:rPr>
                          <w:sz w:val="16"/>
                          <w:szCs w:val="16"/>
                          <w14:textOutline w14:w="9525" w14:cap="rnd" w14:cmpd="sng" w14:algn="ctr">
                            <w14:noFill/>
                            <w14:prstDash w14:val="solid"/>
                            <w14:bevel/>
                          </w14:textOutline>
                        </w:rPr>
                      </w:pPr>
                      <w:r w:rsidRPr="00470F47">
                        <w:rPr>
                          <w:sz w:val="16"/>
                          <w:szCs w:val="16"/>
                          <w14:textOutline w14:w="9525" w14:cap="rnd" w14:cmpd="sng" w14:algn="ctr">
                            <w14:noFill/>
                            <w14:prstDash w14:val="solid"/>
                            <w14:bevel/>
                          </w14:textOutline>
                        </w:rPr>
                        <w:t>MSE</w:t>
                      </w:r>
                    </w:p>
                    <w:p w14:paraId="2E564D6D" w14:textId="77777777" w:rsidR="00470F47" w:rsidRPr="00470F47" w:rsidRDefault="00470F47">
                      <w:pPr>
                        <w:rPr>
                          <w:sz w:val="16"/>
                          <w:szCs w:val="16"/>
                          <w14:textOutline w14:w="9525" w14:cap="rnd" w14:cmpd="sng" w14:algn="ctr">
                            <w14:noFill/>
                            <w14:prstDash w14:val="solid"/>
                            <w14:bevel/>
                          </w14:textOutline>
                        </w:rPr>
                      </w:pPr>
                    </w:p>
                  </w:txbxContent>
                </v:textbox>
              </v:shape>
            </w:pict>
          </mc:Fallback>
        </mc:AlternateContent>
      </w:r>
      <w:r w:rsidR="004C1859">
        <w:rPr>
          <w:noProof/>
        </w:rPr>
        <w:drawing>
          <wp:anchor distT="0" distB="0" distL="114300" distR="114300" simplePos="0" relativeHeight="251658240" behindDoc="1" locked="0" layoutInCell="1" allowOverlap="1" wp14:anchorId="0E0F7F3E" wp14:editId="55DF134B">
            <wp:simplePos x="0" y="0"/>
            <wp:positionH relativeFrom="column">
              <wp:posOffset>2382473</wp:posOffset>
            </wp:positionH>
            <wp:positionV relativeFrom="paragraph">
              <wp:posOffset>-127227</wp:posOffset>
            </wp:positionV>
            <wp:extent cx="3624044" cy="2727171"/>
            <wp:effectExtent l="0" t="0" r="0" b="3810"/>
            <wp:wrapTight wrapText="bothSides">
              <wp:wrapPolygon edited="0">
                <wp:start x="0" y="0"/>
                <wp:lineTo x="0" y="21530"/>
                <wp:lineTo x="21498" y="21530"/>
                <wp:lineTo x="21498"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4 at 9.44.54 PM.png"/>
                    <pic:cNvPicPr/>
                  </pic:nvPicPr>
                  <pic:blipFill rotWithShape="1">
                    <a:blip r:embed="rId9" cstate="print">
                      <a:extLst>
                        <a:ext uri="{28A0092B-C50C-407E-A947-70E740481C1C}">
                          <a14:useLocalDpi xmlns:a14="http://schemas.microsoft.com/office/drawing/2010/main" val="0"/>
                        </a:ext>
                      </a:extLst>
                    </a:blip>
                    <a:srcRect l="1244" t="2019" r="2733" b="2019"/>
                    <a:stretch/>
                  </pic:blipFill>
                  <pic:spPr bwMode="auto">
                    <a:xfrm>
                      <a:off x="0" y="0"/>
                      <a:ext cx="3628002" cy="2730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5627">
        <w:rPr>
          <w:b/>
          <w:bCs/>
          <w:i/>
          <w:iCs/>
          <w:sz w:val="28"/>
          <w:szCs w:val="28"/>
        </w:rPr>
        <w:t>Results</w:t>
      </w:r>
      <w:r w:rsidR="00F80FE7">
        <w:rPr>
          <w:b/>
          <w:bCs/>
          <w:sz w:val="28"/>
          <w:szCs w:val="28"/>
        </w:rPr>
        <w:br/>
      </w:r>
      <w:r w:rsidR="00F80FE7" w:rsidRPr="00F80FE7">
        <w:br/>
      </w:r>
      <w:r w:rsidR="00F80FE7">
        <w:t>First we tested multiple lambda’s after training the models. The graph to the right. Shows the</w:t>
      </w:r>
      <w:r w:rsidR="00783105">
        <w:t xml:space="preserve"> lambda verses </w:t>
      </w:r>
      <w:r w:rsidR="00F80FE7">
        <w:t>MSE (mean squared error)</w:t>
      </w:r>
      <w:r w:rsidR="00783105">
        <w:t xml:space="preserve">. Down below, the first table shows what was the best lambda, mean squared error and r-squared value for each bridge. The second table is the calculated coefficients. </w:t>
      </w:r>
    </w:p>
    <w:tbl>
      <w:tblPr>
        <w:tblStyle w:val="GridTable1Light-Accent1"/>
        <w:tblW w:w="0" w:type="auto"/>
        <w:tblLook w:val="04A0" w:firstRow="1" w:lastRow="0" w:firstColumn="1" w:lastColumn="0" w:noHBand="0" w:noVBand="1"/>
      </w:tblPr>
      <w:tblGrid>
        <w:gridCol w:w="1871"/>
        <w:gridCol w:w="1889"/>
        <w:gridCol w:w="1888"/>
        <w:gridCol w:w="1851"/>
        <w:gridCol w:w="1851"/>
      </w:tblGrid>
      <w:tr w:rsidR="00783105" w14:paraId="4BA55504" w14:textId="77777777" w:rsidTr="000E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54CDA027" w14:textId="00F0CACD" w:rsidR="00783105" w:rsidRDefault="00783105" w:rsidP="00783105">
            <w:pPr>
              <w:tabs>
                <w:tab w:val="left" w:pos="1453"/>
              </w:tabs>
              <w:spacing w:before="100" w:beforeAutospacing="1" w:after="100" w:afterAutospacing="1"/>
            </w:pPr>
            <w:r>
              <w:lastRenderedPageBreak/>
              <w:t>Characteristics</w:t>
            </w:r>
          </w:p>
        </w:tc>
        <w:tc>
          <w:tcPr>
            <w:tcW w:w="1912" w:type="dxa"/>
            <w:shd w:val="clear" w:color="auto" w:fill="92B2B5" w:themeFill="accent1" w:themeFillTint="99"/>
          </w:tcPr>
          <w:p w14:paraId="6F85EA22" w14:textId="0378865C" w:rsidR="00783105" w:rsidRDefault="00783105" w:rsidP="0078310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Brooklyn</w:t>
            </w:r>
          </w:p>
        </w:tc>
        <w:tc>
          <w:tcPr>
            <w:tcW w:w="1911" w:type="dxa"/>
            <w:shd w:val="clear" w:color="auto" w:fill="92B2B5" w:themeFill="accent1" w:themeFillTint="99"/>
          </w:tcPr>
          <w:p w14:paraId="7F73FEC0" w14:textId="12551941" w:rsidR="00783105" w:rsidRDefault="00783105" w:rsidP="0078310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Williamsburg</w:t>
            </w:r>
          </w:p>
        </w:tc>
        <w:tc>
          <w:tcPr>
            <w:tcW w:w="1909" w:type="dxa"/>
            <w:shd w:val="clear" w:color="auto" w:fill="92B2B5" w:themeFill="accent1" w:themeFillTint="99"/>
          </w:tcPr>
          <w:p w14:paraId="20011B3D" w14:textId="2590A35D" w:rsidR="00783105" w:rsidRDefault="00783105" w:rsidP="0078310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Queensboro</w:t>
            </w:r>
          </w:p>
        </w:tc>
        <w:tc>
          <w:tcPr>
            <w:tcW w:w="1909" w:type="dxa"/>
            <w:shd w:val="clear" w:color="auto" w:fill="92B2B5" w:themeFill="accent1" w:themeFillTint="99"/>
          </w:tcPr>
          <w:p w14:paraId="657EC701" w14:textId="2139BDA5" w:rsidR="00783105" w:rsidRDefault="00783105" w:rsidP="0078310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Williamsburg</w:t>
            </w:r>
          </w:p>
        </w:tc>
      </w:tr>
      <w:tr w:rsidR="00783105" w14:paraId="59B3F48E" w14:textId="77777777" w:rsidTr="000E551D">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20BB6A9F" w14:textId="213A7DFF" w:rsidR="00783105" w:rsidRDefault="00783105" w:rsidP="00F80FE7">
            <w:pPr>
              <w:spacing w:before="100" w:beforeAutospacing="1" w:after="100" w:afterAutospacing="1"/>
            </w:pPr>
            <w:r>
              <w:t>Lambda</w:t>
            </w:r>
          </w:p>
        </w:tc>
        <w:tc>
          <w:tcPr>
            <w:tcW w:w="1912" w:type="dxa"/>
          </w:tcPr>
          <w:p w14:paraId="50F62C61" w14:textId="3F7C9E12"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783105">
              <w:t>.1</w:t>
            </w:r>
          </w:p>
        </w:tc>
        <w:tc>
          <w:tcPr>
            <w:tcW w:w="1911" w:type="dxa"/>
          </w:tcPr>
          <w:p w14:paraId="0F115E2E" w14:textId="7A2F8319"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w:t>
            </w:r>
          </w:p>
        </w:tc>
        <w:tc>
          <w:tcPr>
            <w:tcW w:w="1909" w:type="dxa"/>
          </w:tcPr>
          <w:p w14:paraId="2856D57E" w14:textId="29952269"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w:t>
            </w:r>
          </w:p>
        </w:tc>
        <w:tc>
          <w:tcPr>
            <w:tcW w:w="1909" w:type="dxa"/>
          </w:tcPr>
          <w:p w14:paraId="264900E4" w14:textId="4E2FA763"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w:t>
            </w:r>
          </w:p>
        </w:tc>
      </w:tr>
      <w:tr w:rsidR="00783105" w14:paraId="049C0BBE" w14:textId="77777777" w:rsidTr="000E551D">
        <w:trPr>
          <w:trHeight w:val="298"/>
        </w:trPr>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67B9E199" w14:textId="57A8702C" w:rsidR="00783105" w:rsidRDefault="00783105" w:rsidP="00F80FE7">
            <w:pPr>
              <w:spacing w:before="100" w:beforeAutospacing="1" w:after="100" w:afterAutospacing="1"/>
            </w:pPr>
            <w:r>
              <w:t>MSE</w:t>
            </w:r>
            <w:r w:rsidRPr="00783105">
              <w:rPr>
                <w:sz w:val="21"/>
                <w:szCs w:val="21"/>
                <w:vertAlign w:val="superscript"/>
              </w:rPr>
              <w:t>*</w:t>
            </w:r>
          </w:p>
        </w:tc>
        <w:tc>
          <w:tcPr>
            <w:tcW w:w="1912" w:type="dxa"/>
          </w:tcPr>
          <w:p w14:paraId="611087A4" w14:textId="5BB3F12A"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276898.9222204</w:t>
            </w:r>
          </w:p>
        </w:tc>
        <w:tc>
          <w:tcPr>
            <w:tcW w:w="1911" w:type="dxa"/>
          </w:tcPr>
          <w:p w14:paraId="52308F58" w14:textId="2137C368"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1250209.073406</w:t>
            </w:r>
          </w:p>
        </w:tc>
        <w:tc>
          <w:tcPr>
            <w:tcW w:w="1909" w:type="dxa"/>
          </w:tcPr>
          <w:p w14:paraId="2BF80AF9" w14:textId="73503CE0"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600704.005115</w:t>
            </w:r>
          </w:p>
        </w:tc>
        <w:tc>
          <w:tcPr>
            <w:tcW w:w="1909" w:type="dxa"/>
          </w:tcPr>
          <w:p w14:paraId="65C9AA6D" w14:textId="44EB323D" w:rsidR="00783105" w:rsidRPr="00783105" w:rsidRDefault="00783105" w:rsidP="00783105">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1462806.60894</w:t>
            </w:r>
          </w:p>
        </w:tc>
      </w:tr>
      <w:tr w:rsidR="00783105" w14:paraId="43DC1266" w14:textId="77777777" w:rsidTr="000E551D">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717B19F7" w14:textId="6DDDE1DB" w:rsidR="00783105" w:rsidRDefault="00783105" w:rsidP="00F80FE7">
            <w:pPr>
              <w:spacing w:before="100" w:beforeAutospacing="1" w:after="100" w:afterAutospacing="1"/>
            </w:pPr>
            <w:r>
              <w:t>R^2</w:t>
            </w:r>
            <w:r w:rsidRPr="00783105">
              <w:rPr>
                <w:vertAlign w:val="superscript"/>
              </w:rPr>
              <w:t>*</w:t>
            </w:r>
            <w:r>
              <w:rPr>
                <w:vertAlign w:val="superscript"/>
              </w:rPr>
              <w:t>*</w:t>
            </w:r>
          </w:p>
        </w:tc>
        <w:tc>
          <w:tcPr>
            <w:tcW w:w="1912" w:type="dxa"/>
          </w:tcPr>
          <w:p w14:paraId="1A9FFD70" w14:textId="463B6155"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.44789</w:t>
            </w:r>
          </w:p>
        </w:tc>
        <w:tc>
          <w:tcPr>
            <w:tcW w:w="1911" w:type="dxa"/>
          </w:tcPr>
          <w:p w14:paraId="06CA69F6" w14:textId="79FABB3C"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.45334</w:t>
            </w:r>
          </w:p>
        </w:tc>
        <w:tc>
          <w:tcPr>
            <w:tcW w:w="1909" w:type="dxa"/>
          </w:tcPr>
          <w:p w14:paraId="1E4FC5A8" w14:textId="0AD4E145"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.51412</w:t>
            </w:r>
          </w:p>
        </w:tc>
        <w:tc>
          <w:tcPr>
            <w:tcW w:w="1909" w:type="dxa"/>
          </w:tcPr>
          <w:p w14:paraId="755E75DA" w14:textId="0A34F2BA" w:rsidR="00783105" w:rsidRPr="00783105" w:rsidRDefault="00783105" w:rsidP="0078310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.39249</w:t>
            </w:r>
          </w:p>
        </w:tc>
      </w:tr>
    </w:tbl>
    <w:p w14:paraId="683CC84E" w14:textId="0C883977" w:rsidR="00F80FE7" w:rsidRPr="006A148B" w:rsidRDefault="00783105" w:rsidP="00783105">
      <w:pPr>
        <w:shd w:val="clear" w:color="auto" w:fill="FFFFFF"/>
        <w:spacing w:before="100" w:beforeAutospacing="1" w:after="100" w:afterAutospacing="1"/>
        <w:contextualSpacing/>
        <w:rPr>
          <w:sz w:val="20"/>
          <w:szCs w:val="20"/>
        </w:rPr>
      </w:pPr>
      <w:r w:rsidRPr="006A148B">
        <w:rPr>
          <w:sz w:val="20"/>
          <w:szCs w:val="20"/>
        </w:rPr>
        <w:t>*MSE has been rounded to the 7</w:t>
      </w:r>
      <w:r w:rsidRPr="006A148B">
        <w:rPr>
          <w:sz w:val="20"/>
          <w:szCs w:val="20"/>
          <w:vertAlign w:val="superscript"/>
        </w:rPr>
        <w:t>th</w:t>
      </w:r>
      <w:r w:rsidRPr="006A148B">
        <w:rPr>
          <w:sz w:val="20"/>
          <w:szCs w:val="20"/>
        </w:rPr>
        <w:t xml:space="preserve"> decimal place. The </w:t>
      </w:r>
      <w:r w:rsidR="004C1859" w:rsidRPr="006A148B">
        <w:rPr>
          <w:sz w:val="20"/>
          <w:szCs w:val="20"/>
        </w:rPr>
        <w:t xml:space="preserve">whole number can be found after running file. </w:t>
      </w:r>
    </w:p>
    <w:p w14:paraId="7271C7CD" w14:textId="742F3987" w:rsidR="00783105" w:rsidRPr="006A148B" w:rsidRDefault="00783105" w:rsidP="00783105">
      <w:pPr>
        <w:shd w:val="clear" w:color="auto" w:fill="FFFFFF"/>
        <w:spacing w:before="100" w:beforeAutospacing="1" w:after="100" w:afterAutospacing="1"/>
        <w:contextualSpacing/>
        <w:rPr>
          <w:sz w:val="20"/>
          <w:szCs w:val="20"/>
        </w:rPr>
      </w:pPr>
      <w:r w:rsidRPr="006A148B">
        <w:rPr>
          <w:sz w:val="20"/>
          <w:szCs w:val="20"/>
        </w:rPr>
        <w:t>**R-Squared has been rounded to the ten-</w:t>
      </w:r>
      <w:r w:rsidR="004C1859" w:rsidRPr="006A148B">
        <w:rPr>
          <w:sz w:val="20"/>
          <w:szCs w:val="20"/>
        </w:rPr>
        <w:t xml:space="preserve">thousandths place. The whole number can be found after running file. </w:t>
      </w:r>
    </w:p>
    <w:p w14:paraId="52BEE6E1" w14:textId="77777777" w:rsidR="000E551D" w:rsidRPr="0076410F" w:rsidRDefault="000E551D" w:rsidP="00783105">
      <w:pPr>
        <w:shd w:val="clear" w:color="auto" w:fill="FFFFFF"/>
        <w:spacing w:before="100" w:beforeAutospacing="1" w:after="100" w:afterAutospacing="1"/>
        <w:contextualSpacing/>
        <w:rPr>
          <w:sz w:val="16"/>
          <w:szCs w:val="16"/>
        </w:rPr>
      </w:pPr>
    </w:p>
    <w:tbl>
      <w:tblPr>
        <w:tblStyle w:val="GridTable1Light-Accent1"/>
        <w:tblW w:w="9355" w:type="dxa"/>
        <w:tblLook w:val="04A0" w:firstRow="1" w:lastRow="0" w:firstColumn="1" w:lastColumn="0" w:noHBand="0" w:noVBand="1"/>
      </w:tblPr>
      <w:tblGrid>
        <w:gridCol w:w="1911"/>
        <w:gridCol w:w="2584"/>
        <w:gridCol w:w="2520"/>
        <w:gridCol w:w="2340"/>
      </w:tblGrid>
      <w:tr w:rsidR="004C1859" w14:paraId="4DA176A7" w14:textId="77777777" w:rsidTr="000E551D">
        <w:trPr>
          <w:gridAfter w:val="3"/>
          <w:cnfStyle w:val="100000000000" w:firstRow="1" w:lastRow="0" w:firstColumn="0" w:lastColumn="0" w:oddVBand="0" w:evenVBand="0" w:oddHBand="0"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3FE7CC25" w14:textId="1F419145" w:rsidR="004C1859" w:rsidRDefault="004C1859" w:rsidP="00E113A7">
            <w:pPr>
              <w:tabs>
                <w:tab w:val="left" w:pos="1453"/>
              </w:tabs>
              <w:spacing w:before="100" w:beforeAutospacing="1" w:after="100" w:afterAutospacing="1"/>
            </w:pPr>
            <w:r>
              <w:t>Coefficients</w:t>
            </w:r>
          </w:p>
        </w:tc>
      </w:tr>
      <w:tr w:rsidR="004C1859" w14:paraId="5E4CAB87" w14:textId="77777777" w:rsidTr="000E551D">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45E8D82C" w14:textId="4FA1CDF1" w:rsidR="004C1859" w:rsidRDefault="004C1859" w:rsidP="00E113A7">
            <w:pPr>
              <w:tabs>
                <w:tab w:val="left" w:pos="1453"/>
              </w:tabs>
              <w:spacing w:before="100" w:beforeAutospacing="1" w:after="100" w:afterAutospacing="1"/>
            </w:pPr>
            <w:r>
              <w:t>Bridge</w:t>
            </w:r>
          </w:p>
        </w:tc>
        <w:tc>
          <w:tcPr>
            <w:tcW w:w="2584" w:type="dxa"/>
            <w:shd w:val="clear" w:color="auto" w:fill="92B2B5" w:themeFill="accent1" w:themeFillTint="99"/>
          </w:tcPr>
          <w:p w14:paraId="10B9EF39" w14:textId="5DB79959" w:rsidR="004C1859" w:rsidRPr="000E551D" w:rsidRDefault="004C1859" w:rsidP="00E113A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rPr>
            </w:pPr>
            <w:r w:rsidRPr="000E551D">
              <w:rPr>
                <w:b/>
                <w:bCs/>
              </w:rPr>
              <w:t>High Temperature F˚</w:t>
            </w:r>
          </w:p>
        </w:tc>
        <w:tc>
          <w:tcPr>
            <w:tcW w:w="2520" w:type="dxa"/>
            <w:shd w:val="clear" w:color="auto" w:fill="92B2B5" w:themeFill="accent1" w:themeFillTint="99"/>
          </w:tcPr>
          <w:p w14:paraId="481B0C03" w14:textId="48F342DF" w:rsidR="004C1859" w:rsidRPr="000E551D" w:rsidRDefault="004C1859" w:rsidP="00E113A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rPr>
            </w:pPr>
            <w:r w:rsidRPr="000E551D">
              <w:rPr>
                <w:b/>
                <w:bCs/>
              </w:rPr>
              <w:t xml:space="preserve">Low Temperature F˚ </w:t>
            </w:r>
          </w:p>
        </w:tc>
        <w:tc>
          <w:tcPr>
            <w:tcW w:w="2340" w:type="dxa"/>
            <w:shd w:val="clear" w:color="auto" w:fill="92B2B5" w:themeFill="accent1" w:themeFillTint="99"/>
          </w:tcPr>
          <w:p w14:paraId="50A8B2AB" w14:textId="2B9774D5" w:rsidR="004C1859" w:rsidRPr="000E551D" w:rsidRDefault="004C1859" w:rsidP="00E113A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rPr>
            </w:pPr>
            <w:r w:rsidRPr="000E551D">
              <w:rPr>
                <w:b/>
                <w:bCs/>
              </w:rPr>
              <w:t>Precipitation</w:t>
            </w:r>
          </w:p>
        </w:tc>
      </w:tr>
      <w:tr w:rsidR="004C1859" w14:paraId="2AF6C6BB" w14:textId="77777777" w:rsidTr="000E551D">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3E5D32AF" w14:textId="63FEE878" w:rsidR="004C1859" w:rsidRDefault="004C1859" w:rsidP="00E113A7">
            <w:pPr>
              <w:spacing w:before="100" w:beforeAutospacing="1" w:after="100" w:afterAutospacing="1"/>
            </w:pPr>
            <w:r>
              <w:t>Brooklyn</w:t>
            </w:r>
          </w:p>
        </w:tc>
        <w:tc>
          <w:tcPr>
            <w:tcW w:w="2584" w:type="dxa"/>
          </w:tcPr>
          <w:p w14:paraId="186E38D8" w14:textId="56798E1A"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878.02866169</w:t>
            </w:r>
          </w:p>
        </w:tc>
        <w:tc>
          <w:tcPr>
            <w:tcW w:w="2520" w:type="dxa"/>
          </w:tcPr>
          <w:p w14:paraId="57878511" w14:textId="09918A5D"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-237.24977689</w:t>
            </w:r>
          </w:p>
        </w:tc>
        <w:tc>
          <w:tcPr>
            <w:tcW w:w="2340" w:type="dxa"/>
          </w:tcPr>
          <w:p w14:paraId="0508CBC6" w14:textId="03913557"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-311.38789431</w:t>
            </w:r>
          </w:p>
        </w:tc>
      </w:tr>
      <w:tr w:rsidR="004C1859" w14:paraId="6BD9E3F0" w14:textId="77777777" w:rsidTr="000E551D">
        <w:trPr>
          <w:trHeight w:val="298"/>
        </w:trPr>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5832B6D8" w14:textId="0C70994C" w:rsidR="004C1859" w:rsidRDefault="004C1859" w:rsidP="00E113A7">
            <w:pPr>
              <w:spacing w:before="100" w:beforeAutospacing="1" w:after="100" w:afterAutospacing="1"/>
            </w:pPr>
            <w:r>
              <w:t>Williamsburg</w:t>
            </w:r>
          </w:p>
        </w:tc>
        <w:tc>
          <w:tcPr>
            <w:tcW w:w="2584" w:type="dxa"/>
          </w:tcPr>
          <w:p w14:paraId="2C9D5E2D" w14:textId="51F805D4"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1477.77064376</w:t>
            </w:r>
          </w:p>
        </w:tc>
        <w:tc>
          <w:tcPr>
            <w:tcW w:w="2520" w:type="dxa"/>
          </w:tcPr>
          <w:p w14:paraId="2C32B8CB" w14:textId="6FC65EE4"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-602.75437551</w:t>
            </w:r>
          </w:p>
        </w:tc>
        <w:tc>
          <w:tcPr>
            <w:tcW w:w="2340" w:type="dxa"/>
          </w:tcPr>
          <w:p w14:paraId="30E8126C" w14:textId="125A416C"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-675.32662465</w:t>
            </w:r>
          </w:p>
        </w:tc>
      </w:tr>
      <w:tr w:rsidR="004C1859" w14:paraId="54B10740" w14:textId="77777777" w:rsidTr="000E551D">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210A5152" w14:textId="01BE28E9" w:rsidR="004C1859" w:rsidRDefault="004C1859" w:rsidP="00E113A7">
            <w:pPr>
              <w:spacing w:before="100" w:beforeAutospacing="1" w:after="100" w:afterAutospacing="1"/>
            </w:pPr>
            <w:r>
              <w:t>Queensboro</w:t>
            </w:r>
          </w:p>
        </w:tc>
        <w:tc>
          <w:tcPr>
            <w:tcW w:w="2584" w:type="dxa"/>
          </w:tcPr>
          <w:p w14:paraId="23DE7641" w14:textId="53BE3B30"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930.39613812</w:t>
            </w:r>
          </w:p>
        </w:tc>
        <w:tc>
          <w:tcPr>
            <w:tcW w:w="2520" w:type="dxa"/>
          </w:tcPr>
          <w:p w14:paraId="286B6FAF" w14:textId="6A048EE0"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-225.07930222</w:t>
            </w:r>
          </w:p>
        </w:tc>
        <w:tc>
          <w:tcPr>
            <w:tcW w:w="2340" w:type="dxa"/>
          </w:tcPr>
          <w:p w14:paraId="3CA85EC5" w14:textId="39881962" w:rsidR="004C1859" w:rsidRPr="00783105"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-409.5696558</w:t>
            </w:r>
          </w:p>
        </w:tc>
      </w:tr>
      <w:tr w:rsidR="004C1859" w14:paraId="1D919310" w14:textId="77777777" w:rsidTr="000E551D">
        <w:tc>
          <w:tcPr>
            <w:cnfStyle w:val="001000000000" w:firstRow="0" w:lastRow="0" w:firstColumn="1" w:lastColumn="0" w:oddVBand="0" w:evenVBand="0" w:oddHBand="0" w:evenHBand="0" w:firstRowFirstColumn="0" w:firstRowLastColumn="0" w:lastRowFirstColumn="0" w:lastRowLastColumn="0"/>
            <w:tcW w:w="1911" w:type="dxa"/>
            <w:shd w:val="clear" w:color="auto" w:fill="92B2B5" w:themeFill="accent1" w:themeFillTint="99"/>
          </w:tcPr>
          <w:p w14:paraId="53B41CCB" w14:textId="46A779EC" w:rsidR="004C1859" w:rsidRDefault="004C1859" w:rsidP="00E113A7">
            <w:pPr>
              <w:spacing w:before="100" w:beforeAutospacing="1" w:after="100" w:afterAutospacing="1"/>
            </w:pPr>
            <w:r>
              <w:t>Manhattan</w:t>
            </w:r>
          </w:p>
        </w:tc>
        <w:tc>
          <w:tcPr>
            <w:tcW w:w="2584" w:type="dxa"/>
          </w:tcPr>
          <w:p w14:paraId="3FC18D3C" w14:textId="302E3EEB" w:rsidR="004C1859"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1334.74455384</w:t>
            </w:r>
          </w:p>
        </w:tc>
        <w:tc>
          <w:tcPr>
            <w:tcW w:w="2520" w:type="dxa"/>
          </w:tcPr>
          <w:p w14:paraId="7F540970" w14:textId="3ABBEEDA" w:rsidR="004C1859"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-619.00505188</w:t>
            </w:r>
          </w:p>
        </w:tc>
        <w:tc>
          <w:tcPr>
            <w:tcW w:w="2340" w:type="dxa"/>
          </w:tcPr>
          <w:p w14:paraId="55FB1B4D" w14:textId="40EC43DA" w:rsidR="004C1859" w:rsidRDefault="004C1859" w:rsidP="00E113A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-593.39345853</w:t>
            </w:r>
          </w:p>
        </w:tc>
      </w:tr>
    </w:tbl>
    <w:p w14:paraId="460B36FA" w14:textId="42F3EAB8" w:rsidR="004C1859" w:rsidRDefault="004C1859" w:rsidP="00783105">
      <w:pPr>
        <w:shd w:val="clear" w:color="auto" w:fill="FFFFFF"/>
        <w:spacing w:before="100" w:beforeAutospacing="1" w:after="100" w:afterAutospacing="1"/>
        <w:contextualSpacing/>
      </w:pPr>
    </w:p>
    <w:p w14:paraId="614D51F4" w14:textId="5C9F81D9" w:rsidR="004C1859" w:rsidRDefault="004C1859" w:rsidP="00783105">
      <w:pPr>
        <w:shd w:val="clear" w:color="auto" w:fill="FFFFFF"/>
        <w:spacing w:before="100" w:beforeAutospacing="1" w:after="100" w:afterAutospacing="1"/>
        <w:contextualSpacing/>
      </w:pPr>
      <w:r>
        <w:t xml:space="preserve">After looking at the variables it is very clear that the higher temperature has a much bigger impact compared to Lower Temperature and Precipitation. We can directly use these values and not have to worry about High temperature &gt; Lower Temperature because we normalized each column. This allows use to use direct comparisons. </w:t>
      </w:r>
    </w:p>
    <w:p w14:paraId="6E455B4A" w14:textId="77777777" w:rsidR="003156E6" w:rsidRDefault="003156E6" w:rsidP="00783105">
      <w:pPr>
        <w:shd w:val="clear" w:color="auto" w:fill="FFFFFF"/>
        <w:spacing w:before="100" w:beforeAutospacing="1" w:after="100" w:afterAutospacing="1"/>
        <w:contextualSpacing/>
      </w:pPr>
    </w:p>
    <w:p w14:paraId="3DC8BEE7" w14:textId="45FF828D" w:rsidR="004C1859" w:rsidRDefault="004C1859" w:rsidP="00783105">
      <w:pPr>
        <w:shd w:val="clear" w:color="auto" w:fill="FFFFFF"/>
        <w:spacing w:before="100" w:beforeAutospacing="1" w:after="100" w:afterAutospacing="1"/>
        <w:contextualSpacing/>
      </w:pPr>
      <w:r>
        <w:t xml:space="preserve">After deciding that the single most important variable was High temperature, we plotted all the values and used poly fit to determine the degree they each follow. The </w:t>
      </w:r>
      <w:r w:rsidR="0076410F">
        <w:t xml:space="preserve">equations </w:t>
      </w:r>
      <w:r>
        <w:t xml:space="preserve">below is the different degrees of fit equations. Below this are the graphs that show the poly fit and the scatter plot of the original data versus high temperature. </w:t>
      </w:r>
    </w:p>
    <w:p w14:paraId="3A7443DB" w14:textId="77777777" w:rsidR="0076410F" w:rsidRDefault="0076410F" w:rsidP="004C1859">
      <w:pPr>
        <w:shd w:val="clear" w:color="auto" w:fill="FFFFFF"/>
        <w:spacing w:before="100" w:beforeAutospacing="1" w:after="100" w:afterAutospacing="1"/>
        <w:contextualSpacing/>
        <w:rPr>
          <w:b/>
          <w:bCs/>
        </w:rPr>
      </w:pPr>
    </w:p>
    <w:p w14:paraId="722486A7" w14:textId="4DEA8EC7" w:rsidR="004C1859" w:rsidRDefault="0076410F" w:rsidP="004C1859">
      <w:pPr>
        <w:shd w:val="clear" w:color="auto" w:fill="FFFFFF"/>
        <w:spacing w:before="100" w:beforeAutospacing="1" w:after="100" w:afterAutospacing="1"/>
        <w:contextualSpacing/>
      </w:pPr>
      <w:r w:rsidRPr="0076410F">
        <w:rPr>
          <w:b/>
          <w:bCs/>
        </w:rPr>
        <w:t>Manhattan</w:t>
      </w:r>
      <w:r>
        <w:t xml:space="preserve"> </w:t>
      </w:r>
      <w:r w:rsidR="004C1859">
        <w:br/>
        <w:t>linear: 65.161497X + 169.445142</w:t>
      </w:r>
    </w:p>
    <w:p w14:paraId="7E4EADAC" w14:textId="77777777" w:rsidR="004C1859" w:rsidRDefault="004C1859" w:rsidP="004C1859">
      <w:pPr>
        <w:shd w:val="clear" w:color="auto" w:fill="FFFFFF"/>
        <w:spacing w:before="100" w:beforeAutospacing="1" w:after="100" w:afterAutospacing="1"/>
        <w:contextualSpacing/>
      </w:pPr>
      <w:r>
        <w:t>Quadratic: -2.721402X^2 + 451.030005X + -13037.961441</w:t>
      </w:r>
    </w:p>
    <w:p w14:paraId="2B69AD2D" w14:textId="77777777" w:rsidR="004C1859" w:rsidRDefault="004C1859" w:rsidP="004C1859">
      <w:pPr>
        <w:shd w:val="clear" w:color="auto" w:fill="FFFFFF"/>
        <w:spacing w:before="100" w:beforeAutospacing="1" w:after="100" w:afterAutospacing="1"/>
        <w:contextualSpacing/>
      </w:pPr>
      <w:r>
        <w:t>Cubic: -0.100979X^3 + 18.29858X^2 + -969.204216X + 17980.018893</w:t>
      </w:r>
    </w:p>
    <w:p w14:paraId="10255D69" w14:textId="77777777" w:rsidR="004C1859" w:rsidRDefault="004C1859" w:rsidP="004C1859">
      <w:pPr>
        <w:shd w:val="clear" w:color="auto" w:fill="FFFFFF"/>
        <w:spacing w:before="100" w:beforeAutospacing="1" w:after="100" w:afterAutospacing="1"/>
        <w:contextualSpacing/>
      </w:pPr>
      <w:r w:rsidRPr="00470F47">
        <w:rPr>
          <w:highlight w:val="cyan"/>
        </w:rPr>
        <w:t>Quartic: -0.001621X^4 + 0.348441X^3 + -27.457443X^2 + 1052.952591X + -14669.64821</w:t>
      </w:r>
    </w:p>
    <w:p w14:paraId="047D3241" w14:textId="77777777" w:rsidR="004C1859" w:rsidRPr="004C1859" w:rsidRDefault="004C1859" w:rsidP="004C1859">
      <w:pPr>
        <w:shd w:val="clear" w:color="auto" w:fill="FFFFFF"/>
        <w:spacing w:before="100" w:beforeAutospacing="1" w:after="100" w:afterAutospacing="1"/>
        <w:contextualSpacing/>
        <w:rPr>
          <w:lang w:val="es-ES"/>
        </w:rPr>
      </w:pPr>
      <w:r w:rsidRPr="004C1859">
        <w:rPr>
          <w:lang w:val="es-ES"/>
        </w:rPr>
        <w:t>Quintic: -6e-06X^5 + 0.000601X^4 + 0.046904X^3 + -7.372733X^2 + 397.31437X + -6288.871892</w:t>
      </w:r>
    </w:p>
    <w:p w14:paraId="51FDA86D" w14:textId="195C010D" w:rsidR="004C1859" w:rsidRDefault="004C1859" w:rsidP="004C1859">
      <w:pPr>
        <w:shd w:val="clear" w:color="auto" w:fill="FFFFFF"/>
        <w:spacing w:before="100" w:beforeAutospacing="1" w:after="100" w:afterAutospacing="1"/>
        <w:contextualSpacing/>
        <w:rPr>
          <w:lang w:val="es-ES"/>
        </w:rPr>
      </w:pPr>
    </w:p>
    <w:p w14:paraId="79A1170D" w14:textId="4746C048" w:rsidR="0076410F" w:rsidRPr="00470F47" w:rsidRDefault="0076410F" w:rsidP="004C1859">
      <w:pPr>
        <w:shd w:val="clear" w:color="auto" w:fill="FFFFFF"/>
        <w:spacing w:before="100" w:beforeAutospacing="1" w:after="100" w:afterAutospacing="1"/>
        <w:contextualSpacing/>
        <w:rPr>
          <w:b/>
          <w:bCs/>
        </w:rPr>
      </w:pPr>
      <w:r w:rsidRPr="00470F47">
        <w:rPr>
          <w:b/>
          <w:bCs/>
        </w:rPr>
        <w:t>Brooklyn</w:t>
      </w:r>
    </w:p>
    <w:p w14:paraId="0B333C03" w14:textId="77777777" w:rsidR="004C1859" w:rsidRDefault="004C1859" w:rsidP="004C1859">
      <w:pPr>
        <w:shd w:val="clear" w:color="auto" w:fill="FFFFFF"/>
        <w:spacing w:before="100" w:beforeAutospacing="1" w:after="100" w:afterAutospacing="1"/>
        <w:contextualSpacing/>
      </w:pPr>
      <w:r w:rsidRPr="00470F47">
        <w:rPr>
          <w:highlight w:val="cyan"/>
        </w:rPr>
        <w:t>linear: 53.068115X + -945.88634</w:t>
      </w:r>
    </w:p>
    <w:p w14:paraId="4791ED78" w14:textId="77777777" w:rsidR="004C1859" w:rsidRDefault="004C1859" w:rsidP="004C1859">
      <w:pPr>
        <w:shd w:val="clear" w:color="auto" w:fill="FFFFFF"/>
        <w:spacing w:before="100" w:beforeAutospacing="1" w:after="100" w:afterAutospacing="1"/>
        <w:contextualSpacing/>
      </w:pPr>
      <w:r>
        <w:t>Quadratic: -0.852169X^2 + 173.897389X + -5081.599208</w:t>
      </w:r>
    </w:p>
    <w:p w14:paraId="444FFF24" w14:textId="77777777" w:rsidR="004C1859" w:rsidRDefault="004C1859" w:rsidP="004C1859">
      <w:pPr>
        <w:shd w:val="clear" w:color="auto" w:fill="FFFFFF"/>
        <w:spacing w:before="100" w:beforeAutospacing="1" w:after="100" w:afterAutospacing="1"/>
        <w:contextualSpacing/>
      </w:pPr>
      <w:r>
        <w:t>Cubic: -0.05806X^3 + 11.233692X^2 + -642.694727X + 12752.809942</w:t>
      </w:r>
    </w:p>
    <w:p w14:paraId="4BFBED28" w14:textId="77777777" w:rsidR="004C1859" w:rsidRDefault="004C1859" w:rsidP="004C1859">
      <w:pPr>
        <w:shd w:val="clear" w:color="auto" w:fill="FFFFFF"/>
        <w:spacing w:before="100" w:beforeAutospacing="1" w:after="100" w:afterAutospacing="1"/>
        <w:contextualSpacing/>
      </w:pPr>
      <w:r>
        <w:t>Quartic: -0.002669X^4 + 0.682164X^3 + -64.129428X^2 + 2687.927904X + -41023.296712</w:t>
      </w:r>
    </w:p>
    <w:p w14:paraId="1AC5F2A6" w14:textId="77777777" w:rsidR="004C1859" w:rsidRPr="004C1859" w:rsidRDefault="004C1859" w:rsidP="004C1859">
      <w:pPr>
        <w:shd w:val="clear" w:color="auto" w:fill="FFFFFF"/>
        <w:spacing w:before="100" w:beforeAutospacing="1" w:after="100" w:afterAutospacing="1"/>
        <w:contextualSpacing/>
        <w:rPr>
          <w:lang w:val="es-ES"/>
        </w:rPr>
      </w:pPr>
      <w:r w:rsidRPr="004C1859">
        <w:rPr>
          <w:lang w:val="es-ES"/>
        </w:rPr>
        <w:t>Quintic: -1.6e-05X^5 + 0.002954X^4 + -0.08109X^3 + -13.290854X^2 + 1028.371349X + -19809.810852</w:t>
      </w:r>
    </w:p>
    <w:p w14:paraId="36FA78FC" w14:textId="004B5ADC" w:rsidR="004C1859" w:rsidRDefault="004C1859" w:rsidP="004C1859">
      <w:pPr>
        <w:shd w:val="clear" w:color="auto" w:fill="FFFFFF"/>
        <w:spacing w:before="100" w:beforeAutospacing="1" w:after="100" w:afterAutospacing="1"/>
        <w:contextualSpacing/>
        <w:rPr>
          <w:lang w:val="es-ES"/>
        </w:rPr>
      </w:pPr>
    </w:p>
    <w:p w14:paraId="65E94F16" w14:textId="76DEAC9A" w:rsidR="0076410F" w:rsidRPr="00470F47" w:rsidRDefault="0076410F" w:rsidP="004C1859">
      <w:pPr>
        <w:shd w:val="clear" w:color="auto" w:fill="FFFFFF"/>
        <w:spacing w:before="100" w:beforeAutospacing="1" w:after="100" w:afterAutospacing="1"/>
        <w:contextualSpacing/>
        <w:rPr>
          <w:b/>
          <w:bCs/>
        </w:rPr>
      </w:pPr>
      <w:r w:rsidRPr="00470F47">
        <w:rPr>
          <w:b/>
          <w:bCs/>
        </w:rPr>
        <w:t>Queensboro</w:t>
      </w:r>
    </w:p>
    <w:p w14:paraId="42003B9B" w14:textId="77777777" w:rsidR="004C1859" w:rsidRDefault="004C1859" w:rsidP="004C1859">
      <w:pPr>
        <w:shd w:val="clear" w:color="auto" w:fill="FFFFFF"/>
        <w:spacing w:before="100" w:beforeAutospacing="1" w:after="100" w:afterAutospacing="1"/>
        <w:contextualSpacing/>
      </w:pPr>
      <w:r>
        <w:t>linear: 62.206203X + -360.613202</w:t>
      </w:r>
    </w:p>
    <w:p w14:paraId="1DFB7DE8" w14:textId="77777777" w:rsidR="004C1859" w:rsidRDefault="004C1859" w:rsidP="004C1859">
      <w:pPr>
        <w:shd w:val="clear" w:color="auto" w:fill="FFFFFF"/>
        <w:spacing w:before="100" w:beforeAutospacing="1" w:after="100" w:afterAutospacing="1"/>
        <w:contextualSpacing/>
      </w:pPr>
      <w:r>
        <w:t>Quadratic: -1.313192X^2 + 248.404059X + -6733.74482</w:t>
      </w:r>
    </w:p>
    <w:p w14:paraId="5419E387" w14:textId="77777777" w:rsidR="004C1859" w:rsidRDefault="004C1859" w:rsidP="004C1859">
      <w:pPr>
        <w:shd w:val="clear" w:color="auto" w:fill="FFFFFF"/>
        <w:spacing w:before="100" w:beforeAutospacing="1" w:after="100" w:afterAutospacing="1"/>
        <w:contextualSpacing/>
      </w:pPr>
      <w:r>
        <w:t>Cubic: -0.077205X^3 + 14.757987X^2 + -837.45974X + 16981.570194</w:t>
      </w:r>
    </w:p>
    <w:p w14:paraId="003A9F5E" w14:textId="77777777" w:rsidR="004C1859" w:rsidRDefault="004C1859" w:rsidP="004C1859">
      <w:pPr>
        <w:shd w:val="clear" w:color="auto" w:fill="FFFFFF"/>
        <w:spacing w:before="100" w:beforeAutospacing="1" w:after="100" w:afterAutospacing="1"/>
        <w:contextualSpacing/>
      </w:pPr>
      <w:r w:rsidRPr="00470F47">
        <w:rPr>
          <w:highlight w:val="cyan"/>
        </w:rPr>
        <w:t>Quartic: -0.002298X^4 + 0.56012X^3 + -50.128814X^2 + 2030.169024X + -29319.055067</w:t>
      </w:r>
    </w:p>
    <w:p w14:paraId="64008D26" w14:textId="77777777" w:rsidR="004C1859" w:rsidRPr="004C1859" w:rsidRDefault="004C1859" w:rsidP="004C1859">
      <w:pPr>
        <w:shd w:val="clear" w:color="auto" w:fill="FFFFFF"/>
        <w:spacing w:before="100" w:beforeAutospacing="1" w:after="100" w:afterAutospacing="1"/>
        <w:contextualSpacing/>
        <w:rPr>
          <w:lang w:val="es-ES"/>
        </w:rPr>
      </w:pPr>
      <w:r w:rsidRPr="004C1859">
        <w:rPr>
          <w:lang w:val="es-ES"/>
        </w:rPr>
        <w:lastRenderedPageBreak/>
        <w:t>Quintic: -9e-06X^5 + 0.000871X^4 + 0.129977X^3 + -21.478034X^2 + 1094.90301X + -17363.902097</w:t>
      </w:r>
    </w:p>
    <w:p w14:paraId="0433C6E6" w14:textId="579089DA" w:rsidR="004C1859" w:rsidRPr="003156E6" w:rsidRDefault="004C1859" w:rsidP="004C1859">
      <w:pPr>
        <w:shd w:val="clear" w:color="auto" w:fill="FFFFFF"/>
        <w:spacing w:before="100" w:beforeAutospacing="1" w:after="100" w:afterAutospacing="1"/>
        <w:contextualSpacing/>
        <w:rPr>
          <w:sz w:val="21"/>
          <w:szCs w:val="21"/>
          <w:lang w:val="es-ES"/>
        </w:rPr>
      </w:pPr>
    </w:p>
    <w:p w14:paraId="5F055E6A" w14:textId="257B79E6" w:rsidR="0076410F" w:rsidRPr="00470F47" w:rsidRDefault="0076410F" w:rsidP="004C1859">
      <w:pPr>
        <w:shd w:val="clear" w:color="auto" w:fill="FFFFFF"/>
        <w:spacing w:before="100" w:beforeAutospacing="1" w:after="100" w:afterAutospacing="1"/>
        <w:contextualSpacing/>
        <w:rPr>
          <w:b/>
          <w:bCs/>
        </w:rPr>
      </w:pPr>
      <w:r w:rsidRPr="00470F47">
        <w:rPr>
          <w:b/>
          <w:bCs/>
        </w:rPr>
        <w:t>Williamsburg</w:t>
      </w:r>
    </w:p>
    <w:p w14:paraId="51620A1E" w14:textId="77777777" w:rsidR="004C1859" w:rsidRDefault="004C1859" w:rsidP="004C1859">
      <w:pPr>
        <w:shd w:val="clear" w:color="auto" w:fill="FFFFFF"/>
        <w:spacing w:before="100" w:beforeAutospacing="1" w:after="100" w:afterAutospacing="1"/>
        <w:contextualSpacing/>
      </w:pPr>
      <w:r>
        <w:t>linear: 80.537267X + 125.922874</w:t>
      </w:r>
    </w:p>
    <w:p w14:paraId="392B1351" w14:textId="77777777" w:rsidR="004C1859" w:rsidRDefault="004C1859" w:rsidP="004C1859">
      <w:pPr>
        <w:shd w:val="clear" w:color="auto" w:fill="FFFFFF"/>
        <w:spacing w:before="100" w:beforeAutospacing="1" w:after="100" w:afterAutospacing="1"/>
        <w:contextualSpacing/>
      </w:pPr>
      <w:r>
        <w:t>Quadratic: -3.139675X^2 + 525.712816X + -15111.429629</w:t>
      </w:r>
    </w:p>
    <w:p w14:paraId="4490CBEA" w14:textId="77777777" w:rsidR="004C1859" w:rsidRDefault="004C1859" w:rsidP="004C1859">
      <w:pPr>
        <w:shd w:val="clear" w:color="auto" w:fill="FFFFFF"/>
        <w:spacing w:before="100" w:beforeAutospacing="1" w:after="100" w:afterAutospacing="1"/>
        <w:contextualSpacing/>
      </w:pPr>
      <w:r>
        <w:t>Cubic: -0.122779X^3 + 22.418192X^2 + -1201.127716X + 22602.846528</w:t>
      </w:r>
    </w:p>
    <w:p w14:paraId="01EBA069" w14:textId="77777777" w:rsidR="004C1859" w:rsidRDefault="004C1859" w:rsidP="004C1859">
      <w:pPr>
        <w:shd w:val="clear" w:color="auto" w:fill="FFFFFF"/>
        <w:spacing w:before="100" w:beforeAutospacing="1" w:after="100" w:afterAutospacing="1"/>
        <w:contextualSpacing/>
      </w:pPr>
      <w:r w:rsidRPr="00470F47">
        <w:rPr>
          <w:highlight w:val="cyan"/>
        </w:rPr>
        <w:t>Quartic: -0.002437X^4 + 0.553083X^3 + -46.392156X^2 + 1839.899578X + -26497.464812</w:t>
      </w:r>
    </w:p>
    <w:p w14:paraId="455E2A04" w14:textId="287A1000" w:rsidR="004C1859" w:rsidRDefault="004C1859" w:rsidP="004C1859">
      <w:pPr>
        <w:shd w:val="clear" w:color="auto" w:fill="FFFFFF"/>
        <w:spacing w:before="100" w:beforeAutospacing="1" w:after="100" w:afterAutospacing="1"/>
        <w:contextualSpacing/>
        <w:rPr>
          <w:lang w:val="es-ES"/>
        </w:rPr>
      </w:pPr>
      <w:r w:rsidRPr="004C1859">
        <w:rPr>
          <w:lang w:val="es-ES"/>
        </w:rPr>
        <w:t>Quintic: -4.2e-05X^5 + 0.012098X^4 + -1.419821X^3 + 85.018396X^2 + -2449.820257X + 28336.406751</w:t>
      </w:r>
    </w:p>
    <w:p w14:paraId="6DC49648" w14:textId="77777777" w:rsidR="0076410F" w:rsidRPr="004C1859" w:rsidRDefault="0076410F" w:rsidP="004C1859">
      <w:pPr>
        <w:shd w:val="clear" w:color="auto" w:fill="FFFFFF"/>
        <w:spacing w:before="100" w:beforeAutospacing="1" w:after="100" w:afterAutospacing="1"/>
        <w:contextualSpacing/>
        <w:rPr>
          <w:lang w:val="es-ES"/>
        </w:rPr>
      </w:pPr>
    </w:p>
    <w:p w14:paraId="3ECD1DA0" w14:textId="5C88DC00" w:rsidR="004C1859" w:rsidRPr="004C1859" w:rsidRDefault="004C1859" w:rsidP="00783105">
      <w:pPr>
        <w:shd w:val="clear" w:color="auto" w:fill="FFFFFF"/>
        <w:spacing w:before="100" w:beforeAutospacing="1" w:after="100" w:afterAutospacing="1"/>
        <w:contextualSpacing/>
        <w:rPr>
          <w:lang w:val="es-ES"/>
        </w:rPr>
      </w:pPr>
      <w:r>
        <w:rPr>
          <w:noProof/>
        </w:rPr>
        <w:drawing>
          <wp:anchor distT="0" distB="0" distL="114300" distR="114300" simplePos="0" relativeHeight="251662336" behindDoc="0" locked="0" layoutInCell="1" allowOverlap="1" wp14:anchorId="162F75D8" wp14:editId="329DD4D7">
            <wp:simplePos x="0" y="0"/>
            <wp:positionH relativeFrom="column">
              <wp:posOffset>3028152</wp:posOffset>
            </wp:positionH>
            <wp:positionV relativeFrom="paragraph">
              <wp:posOffset>3103880</wp:posOffset>
            </wp:positionV>
            <wp:extent cx="3783330" cy="3139440"/>
            <wp:effectExtent l="0" t="0" r="1270" b="0"/>
            <wp:wrapThrough wrapText="bothSides">
              <wp:wrapPolygon edited="0">
                <wp:start x="0" y="0"/>
                <wp:lineTo x="0" y="21495"/>
                <wp:lineTo x="21535" y="21495"/>
                <wp:lineTo x="21535" y="0"/>
                <wp:lineTo x="0" y="0"/>
              </wp:wrapPolygon>
            </wp:wrapThrough>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ooklyn.png"/>
                    <pic:cNvPicPr/>
                  </pic:nvPicPr>
                  <pic:blipFill rotWithShape="1">
                    <a:blip r:embed="rId10" cstate="print">
                      <a:extLst>
                        <a:ext uri="{28A0092B-C50C-407E-A947-70E740481C1C}">
                          <a14:useLocalDpi xmlns:a14="http://schemas.microsoft.com/office/drawing/2010/main" val="0"/>
                        </a:ext>
                      </a:extLst>
                    </a:blip>
                    <a:srcRect r="9615"/>
                    <a:stretch/>
                  </pic:blipFill>
                  <pic:spPr bwMode="auto">
                    <a:xfrm>
                      <a:off x="0" y="0"/>
                      <a:ext cx="3783330" cy="313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ABF020A" wp14:editId="45D0BE7E">
            <wp:simplePos x="0" y="0"/>
            <wp:positionH relativeFrom="column">
              <wp:posOffset>-914778</wp:posOffset>
            </wp:positionH>
            <wp:positionV relativeFrom="paragraph">
              <wp:posOffset>3279775</wp:posOffset>
            </wp:positionV>
            <wp:extent cx="3891915" cy="3023870"/>
            <wp:effectExtent l="0" t="0" r="0" b="0"/>
            <wp:wrapThrough wrapText="bothSides">
              <wp:wrapPolygon edited="0">
                <wp:start x="0" y="0"/>
                <wp:lineTo x="0" y="21500"/>
                <wp:lineTo x="21498" y="21500"/>
                <wp:lineTo x="21498" y="0"/>
                <wp:lineTo x="0" y="0"/>
              </wp:wrapPolygon>
            </wp:wrapThrough>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lliamsburg.png"/>
                    <pic:cNvPicPr/>
                  </pic:nvPicPr>
                  <pic:blipFill rotWithShape="1">
                    <a:blip r:embed="rId11" cstate="print">
                      <a:extLst>
                        <a:ext uri="{28A0092B-C50C-407E-A947-70E740481C1C}">
                          <a14:useLocalDpi xmlns:a14="http://schemas.microsoft.com/office/drawing/2010/main" val="0"/>
                        </a:ext>
                      </a:extLst>
                    </a:blip>
                    <a:srcRect l="-1" t="5693" r="8989"/>
                    <a:stretch/>
                  </pic:blipFill>
                  <pic:spPr bwMode="auto">
                    <a:xfrm>
                      <a:off x="0" y="0"/>
                      <a:ext cx="3891915" cy="3023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8F125BE" wp14:editId="44445CB0">
            <wp:simplePos x="0" y="0"/>
            <wp:positionH relativeFrom="column">
              <wp:posOffset>-914755</wp:posOffset>
            </wp:positionH>
            <wp:positionV relativeFrom="paragraph">
              <wp:posOffset>0</wp:posOffset>
            </wp:positionV>
            <wp:extent cx="3883660" cy="2990215"/>
            <wp:effectExtent l="0" t="0" r="2540" b="0"/>
            <wp:wrapThrough wrapText="bothSides">
              <wp:wrapPolygon edited="0">
                <wp:start x="0" y="0"/>
                <wp:lineTo x="0" y="21467"/>
                <wp:lineTo x="21543" y="21467"/>
                <wp:lineTo x="21543" y="0"/>
                <wp:lineTo x="0" y="0"/>
              </wp:wrapPolygon>
            </wp:wrapThrough>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ensboro.png"/>
                    <pic:cNvPicPr/>
                  </pic:nvPicPr>
                  <pic:blipFill rotWithShape="1">
                    <a:blip r:embed="rId12" cstate="print">
                      <a:extLst>
                        <a:ext uri="{28A0092B-C50C-407E-A947-70E740481C1C}">
                          <a14:useLocalDpi xmlns:a14="http://schemas.microsoft.com/office/drawing/2010/main" val="0"/>
                        </a:ext>
                      </a:extLst>
                    </a:blip>
                    <a:srcRect t="6385" r="8818"/>
                    <a:stretch/>
                  </pic:blipFill>
                  <pic:spPr bwMode="auto">
                    <a:xfrm>
                      <a:off x="0" y="0"/>
                      <a:ext cx="3883660" cy="2990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B39DC75" wp14:editId="35285753">
            <wp:simplePos x="0" y="0"/>
            <wp:positionH relativeFrom="column">
              <wp:posOffset>2941320</wp:posOffset>
            </wp:positionH>
            <wp:positionV relativeFrom="paragraph">
              <wp:posOffset>0</wp:posOffset>
            </wp:positionV>
            <wp:extent cx="3911600" cy="2990215"/>
            <wp:effectExtent l="0" t="0" r="0" b="0"/>
            <wp:wrapThrough wrapText="bothSides">
              <wp:wrapPolygon edited="0">
                <wp:start x="0" y="0"/>
                <wp:lineTo x="0" y="21467"/>
                <wp:lineTo x="21530" y="21467"/>
                <wp:lineTo x="21530" y="0"/>
                <wp:lineTo x="0" y="0"/>
              </wp:wrapPolygon>
            </wp:wrapThrough>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hattan.png"/>
                    <pic:cNvPicPr/>
                  </pic:nvPicPr>
                  <pic:blipFill rotWithShape="1">
                    <a:blip r:embed="rId13" cstate="print">
                      <a:extLst>
                        <a:ext uri="{28A0092B-C50C-407E-A947-70E740481C1C}">
                          <a14:useLocalDpi xmlns:a14="http://schemas.microsoft.com/office/drawing/2010/main" val="0"/>
                        </a:ext>
                      </a:extLst>
                    </a:blip>
                    <a:srcRect t="6721" r="8460"/>
                    <a:stretch/>
                  </pic:blipFill>
                  <pic:spPr bwMode="auto">
                    <a:xfrm>
                      <a:off x="0" y="0"/>
                      <a:ext cx="3911600" cy="2990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40AC4C" w14:textId="2021DA7E" w:rsidR="0076410F" w:rsidRDefault="0076410F" w:rsidP="001B67B9">
      <w:pPr>
        <w:pStyle w:val="Heading1"/>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Looking at the equations we can see that High Temperature Versus Bicyclists for Manhattan, Queensboro, and Williamsburg follow a </w:t>
      </w:r>
      <w:r w:rsidR="00470F47">
        <w:rPr>
          <w:rFonts w:ascii="Times New Roman" w:eastAsia="Times New Roman" w:hAnsi="Times New Roman" w:cs="Times New Roman"/>
          <w:color w:val="24292E"/>
          <w:sz w:val="24"/>
          <w:szCs w:val="24"/>
        </w:rPr>
        <w:t>quartic</w:t>
      </w:r>
      <w:r>
        <w:rPr>
          <w:rFonts w:ascii="Times New Roman" w:eastAsia="Times New Roman" w:hAnsi="Times New Roman" w:cs="Times New Roman"/>
          <w:color w:val="24292E"/>
          <w:sz w:val="24"/>
          <w:szCs w:val="24"/>
        </w:rPr>
        <w:t xml:space="preserve"> fit while Brooklyn follows a more linear trend</w:t>
      </w:r>
      <w:r w:rsidR="00470F47">
        <w:rPr>
          <w:rFonts w:ascii="Times New Roman" w:eastAsia="Times New Roman" w:hAnsi="Times New Roman" w:cs="Times New Roman"/>
          <w:color w:val="24292E"/>
          <w:sz w:val="24"/>
          <w:szCs w:val="24"/>
        </w:rPr>
        <w:t>(these equations have been highlighted, in blue, above, to clarify).</w:t>
      </w:r>
      <w:r>
        <w:rPr>
          <w:rFonts w:ascii="Times New Roman" w:eastAsia="Times New Roman" w:hAnsi="Times New Roman" w:cs="Times New Roman"/>
          <w:color w:val="24292E"/>
          <w:sz w:val="24"/>
          <w:szCs w:val="24"/>
        </w:rPr>
        <w:t xml:space="preserve">This shows that Brooklyn deviates from the trend that the other bridges follow and therefore should be the bridge we exclude to put the sensor on as we want the overall trend in traffic. Since Brooklyn doesn’t follow the other three bridges it will not give an overall accurate estimation of traffic. </w:t>
      </w:r>
    </w:p>
    <w:p w14:paraId="072CBBEB" w14:textId="5A31D08E" w:rsidR="00AE1F1D" w:rsidRDefault="00AE1F1D" w:rsidP="00AE1F1D"/>
    <w:p w14:paraId="14F9960C" w14:textId="0A46565C" w:rsidR="0076410F" w:rsidRDefault="00AE1F1D" w:rsidP="0076410F">
      <w:r>
        <w:t>In addition, the total ridership of Brooklyn Bridge is very low (</w:t>
      </w:r>
      <w:r w:rsidRPr="00AE1F1D">
        <w:t>648570</w:t>
      </w:r>
      <w:r>
        <w:t xml:space="preserve">) across the whole year, compared to the other bridges (Manhattan Bridge: </w:t>
      </w:r>
      <w:r w:rsidRPr="00AE1F1D">
        <w:t>1081178</w:t>
      </w:r>
      <w:r>
        <w:t xml:space="preserve">, Queensboro Bridge: </w:t>
      </w:r>
      <w:r w:rsidRPr="00AE1F1D">
        <w:t>920355</w:t>
      </w:r>
      <w:r>
        <w:t xml:space="preserve">, Williamsburg Bridge: </w:t>
      </w:r>
      <w:r w:rsidRPr="00AE1F1D">
        <w:t>1318427</w:t>
      </w:r>
      <w:r>
        <w:t>). This corroborates our selection of Brooklyn Bridge as removing the bridge with the least traffic would have lesser impact on total traffic than removing a bridge with much higher traffic.</w:t>
      </w:r>
    </w:p>
    <w:p w14:paraId="476BC4A3" w14:textId="0C638A6B" w:rsidR="00560775" w:rsidRDefault="00560775" w:rsidP="0076410F"/>
    <w:p w14:paraId="61C1DF3F" w14:textId="37C5E175" w:rsidR="00560775" w:rsidRDefault="00560775" w:rsidP="0076410F">
      <w:r>
        <w:t xml:space="preserve">We also created many test cases to look at the predicted number of riders using the model created from our ridge regression. Looking at the r-squared value of the Brooklyn bridge it has the third lowest regression which further shows that the Brooklyn bridge would be ill-suited to use. </w:t>
      </w:r>
    </w:p>
    <w:p w14:paraId="550C383C" w14:textId="77777777" w:rsidR="00924785" w:rsidRDefault="00924785" w:rsidP="00924785"/>
    <w:tbl>
      <w:tblPr>
        <w:tblStyle w:val="GridTable1Light-Accent1"/>
        <w:tblW w:w="10255" w:type="dxa"/>
        <w:tblLook w:val="04A0" w:firstRow="1" w:lastRow="0" w:firstColumn="1" w:lastColumn="0" w:noHBand="0" w:noVBand="1"/>
      </w:tblPr>
      <w:tblGrid>
        <w:gridCol w:w="803"/>
        <w:gridCol w:w="3183"/>
        <w:gridCol w:w="1584"/>
        <w:gridCol w:w="1630"/>
        <w:gridCol w:w="1457"/>
        <w:gridCol w:w="1598"/>
      </w:tblGrid>
      <w:tr w:rsidR="00924785" w14:paraId="672F55BD" w14:textId="77777777" w:rsidTr="000E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shd w:val="clear" w:color="auto" w:fill="92B2B5" w:themeFill="accent1" w:themeFillTint="99"/>
          </w:tcPr>
          <w:p w14:paraId="50D62B11" w14:textId="77777777" w:rsidR="00924785" w:rsidRDefault="00924785" w:rsidP="00616258">
            <w:r>
              <w:t>Test Cases</w:t>
            </w:r>
          </w:p>
        </w:tc>
        <w:tc>
          <w:tcPr>
            <w:tcW w:w="3183" w:type="dxa"/>
            <w:shd w:val="clear" w:color="auto" w:fill="92B2B5" w:themeFill="accent1" w:themeFillTint="99"/>
          </w:tcPr>
          <w:p w14:paraId="433EF9C7" w14:textId="77777777" w:rsidR="00924785" w:rsidRDefault="00924785" w:rsidP="00616258">
            <w:pPr>
              <w:cnfStyle w:val="100000000000" w:firstRow="1" w:lastRow="0" w:firstColumn="0" w:lastColumn="0" w:oddVBand="0" w:evenVBand="0" w:oddHBand="0" w:evenHBand="0" w:firstRowFirstColumn="0" w:firstRowLastColumn="0" w:lastRowFirstColumn="0" w:lastRowLastColumn="0"/>
            </w:pPr>
            <w:r w:rsidRPr="00560775">
              <w:t xml:space="preserve">[Highest Temperature, Lowest Temperature, Precipitation </w:t>
            </w:r>
            <w:proofErr w:type="gramStart"/>
            <w:r w:rsidRPr="00560775">
              <w:t>range[</w:t>
            </w:r>
            <w:proofErr w:type="gramEnd"/>
            <w:r w:rsidRPr="00560775">
              <w:t>0,1]</w:t>
            </w:r>
          </w:p>
        </w:tc>
        <w:tc>
          <w:tcPr>
            <w:tcW w:w="1584" w:type="dxa"/>
            <w:shd w:val="clear" w:color="auto" w:fill="92B2B5" w:themeFill="accent1" w:themeFillTint="99"/>
          </w:tcPr>
          <w:p w14:paraId="62010F86" w14:textId="77777777" w:rsidR="00924785" w:rsidRPr="00560775" w:rsidRDefault="00924785" w:rsidP="00616258">
            <w:pPr>
              <w:cnfStyle w:val="100000000000" w:firstRow="1" w:lastRow="0" w:firstColumn="0" w:lastColumn="0" w:oddVBand="0" w:evenVBand="0" w:oddHBand="0" w:evenHBand="0" w:firstRowFirstColumn="0" w:firstRowLastColumn="0" w:lastRowFirstColumn="0" w:lastRowLastColumn="0"/>
            </w:pPr>
            <w:r w:rsidRPr="00560775">
              <w:t>Predicted</w:t>
            </w:r>
            <w:r>
              <w:rPr>
                <w:b w:val="0"/>
                <w:bCs w:val="0"/>
              </w:rPr>
              <w:t xml:space="preserve"> </w:t>
            </w:r>
            <w:r>
              <w:t>Number of Riders on Brooklyn</w:t>
            </w:r>
          </w:p>
        </w:tc>
        <w:tc>
          <w:tcPr>
            <w:tcW w:w="1630" w:type="dxa"/>
            <w:shd w:val="clear" w:color="auto" w:fill="92B2B5" w:themeFill="accent1" w:themeFillTint="99"/>
          </w:tcPr>
          <w:p w14:paraId="5DBD656A" w14:textId="77777777" w:rsidR="00924785" w:rsidRDefault="00924785" w:rsidP="00616258">
            <w:pPr>
              <w:cnfStyle w:val="100000000000" w:firstRow="1" w:lastRow="0" w:firstColumn="0" w:lastColumn="0" w:oddVBand="0" w:evenVBand="0" w:oddHBand="0" w:evenHBand="0" w:firstRowFirstColumn="0" w:firstRowLastColumn="0" w:lastRowFirstColumn="0" w:lastRowLastColumn="0"/>
            </w:pPr>
            <w:r w:rsidRPr="00560775">
              <w:t>Predicted</w:t>
            </w:r>
            <w:r>
              <w:rPr>
                <w:b w:val="0"/>
                <w:bCs w:val="0"/>
              </w:rPr>
              <w:t xml:space="preserve"> </w:t>
            </w:r>
            <w:r>
              <w:t>Number of Riders on Williamsburg</w:t>
            </w:r>
          </w:p>
        </w:tc>
        <w:tc>
          <w:tcPr>
            <w:tcW w:w="1457" w:type="dxa"/>
            <w:shd w:val="clear" w:color="auto" w:fill="92B2B5" w:themeFill="accent1" w:themeFillTint="99"/>
          </w:tcPr>
          <w:p w14:paraId="45E87643" w14:textId="77777777" w:rsidR="00924785" w:rsidRDefault="00924785" w:rsidP="00616258">
            <w:pPr>
              <w:cnfStyle w:val="100000000000" w:firstRow="1" w:lastRow="0" w:firstColumn="0" w:lastColumn="0" w:oddVBand="0" w:evenVBand="0" w:oddHBand="0" w:evenHBand="0" w:firstRowFirstColumn="0" w:firstRowLastColumn="0" w:lastRowFirstColumn="0" w:lastRowLastColumn="0"/>
            </w:pPr>
            <w:r w:rsidRPr="00560775">
              <w:t>Predicted</w:t>
            </w:r>
            <w:r>
              <w:rPr>
                <w:b w:val="0"/>
                <w:bCs w:val="0"/>
              </w:rPr>
              <w:t xml:space="preserve"> </w:t>
            </w:r>
            <w:r>
              <w:t>Number of Riders on Queensboro</w:t>
            </w:r>
          </w:p>
        </w:tc>
        <w:tc>
          <w:tcPr>
            <w:tcW w:w="1598" w:type="dxa"/>
            <w:shd w:val="clear" w:color="auto" w:fill="92B2B5" w:themeFill="accent1" w:themeFillTint="99"/>
          </w:tcPr>
          <w:p w14:paraId="020DD19E" w14:textId="77777777" w:rsidR="00924785" w:rsidRDefault="00924785" w:rsidP="00616258">
            <w:pPr>
              <w:cnfStyle w:val="100000000000" w:firstRow="1" w:lastRow="0" w:firstColumn="0" w:lastColumn="0" w:oddVBand="0" w:evenVBand="0" w:oddHBand="0" w:evenHBand="0" w:firstRowFirstColumn="0" w:firstRowLastColumn="0" w:lastRowFirstColumn="0" w:lastRowLastColumn="0"/>
            </w:pPr>
            <w:r w:rsidRPr="00560775">
              <w:t>Predicted</w:t>
            </w:r>
            <w:r>
              <w:rPr>
                <w:b w:val="0"/>
                <w:bCs w:val="0"/>
              </w:rPr>
              <w:t xml:space="preserve"> </w:t>
            </w:r>
            <w:r>
              <w:t>Number of Riders on Manhattan</w:t>
            </w:r>
          </w:p>
        </w:tc>
      </w:tr>
      <w:tr w:rsidR="00924785" w14:paraId="075C6E7E" w14:textId="77777777" w:rsidTr="00616258">
        <w:trPr>
          <w:trHeight w:val="591"/>
        </w:trPr>
        <w:tc>
          <w:tcPr>
            <w:cnfStyle w:val="001000000000" w:firstRow="0" w:lastRow="0" w:firstColumn="1" w:lastColumn="0" w:oddVBand="0" w:evenVBand="0" w:oddHBand="0" w:evenHBand="0" w:firstRowFirstColumn="0" w:firstRowLastColumn="0" w:lastRowFirstColumn="0" w:lastRowLastColumn="0"/>
            <w:tcW w:w="803" w:type="dxa"/>
          </w:tcPr>
          <w:p w14:paraId="1DF92E79" w14:textId="77777777" w:rsidR="00924785" w:rsidRDefault="00924785" w:rsidP="000E551D">
            <w:pPr>
              <w:jc w:val="center"/>
            </w:pPr>
            <w:r>
              <w:t>0</w:t>
            </w:r>
          </w:p>
        </w:tc>
        <w:tc>
          <w:tcPr>
            <w:tcW w:w="3183" w:type="dxa"/>
          </w:tcPr>
          <w:p w14:paraId="7B78974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[-0.69999, -15, 0.4]</w:t>
            </w:r>
          </w:p>
          <w:p w14:paraId="5C501E90"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08B154C1"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3561.0</w:t>
            </w:r>
          </w:p>
        </w:tc>
        <w:tc>
          <w:tcPr>
            <w:tcW w:w="1630" w:type="dxa"/>
          </w:tcPr>
          <w:p w14:paraId="160D2CCF"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7130.0</w:t>
            </w:r>
          </w:p>
        </w:tc>
        <w:tc>
          <w:tcPr>
            <w:tcW w:w="1457" w:type="dxa"/>
          </w:tcPr>
          <w:p w14:paraId="127CB9A0"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4735.0</w:t>
            </w:r>
          </w:p>
        </w:tc>
        <w:tc>
          <w:tcPr>
            <w:tcW w:w="1598" w:type="dxa"/>
          </w:tcPr>
          <w:p w14:paraId="55E9D9FC"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6046.0</w:t>
            </w:r>
          </w:p>
        </w:tc>
      </w:tr>
      <w:tr w:rsidR="00924785" w14:paraId="24A2F924" w14:textId="77777777" w:rsidTr="000E551D">
        <w:trPr>
          <w:trHeight w:val="404"/>
        </w:trPr>
        <w:tc>
          <w:tcPr>
            <w:cnfStyle w:val="001000000000" w:firstRow="0" w:lastRow="0" w:firstColumn="1" w:lastColumn="0" w:oddVBand="0" w:evenVBand="0" w:oddHBand="0" w:evenHBand="0" w:firstRowFirstColumn="0" w:firstRowLastColumn="0" w:lastRowFirstColumn="0" w:lastRowLastColumn="0"/>
            <w:tcW w:w="803" w:type="dxa"/>
          </w:tcPr>
          <w:p w14:paraId="0007985E" w14:textId="77777777" w:rsidR="00924785" w:rsidRDefault="00924785" w:rsidP="000E551D">
            <w:pPr>
              <w:jc w:val="center"/>
            </w:pPr>
            <w:r>
              <w:t>1</w:t>
            </w:r>
          </w:p>
        </w:tc>
        <w:tc>
          <w:tcPr>
            <w:tcW w:w="3183" w:type="dxa"/>
          </w:tcPr>
          <w:p w14:paraId="7425475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[106, 91.7, 0.4]</w:t>
            </w:r>
          </w:p>
          <w:p w14:paraId="4207D4F9" w14:textId="2F769B01" w:rsidR="000E551D" w:rsidRDefault="000E551D"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4182200F"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3901.0</w:t>
            </w:r>
          </w:p>
        </w:tc>
        <w:tc>
          <w:tcPr>
            <w:tcW w:w="1630" w:type="dxa"/>
          </w:tcPr>
          <w:p w14:paraId="3814C3DB"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7646.0</w:t>
            </w:r>
          </w:p>
        </w:tc>
        <w:tc>
          <w:tcPr>
            <w:tcW w:w="1457" w:type="dxa"/>
          </w:tcPr>
          <w:p w14:paraId="17E3FC90" w14:textId="7940C9C1"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5278.0</w:t>
            </w:r>
          </w:p>
        </w:tc>
        <w:tc>
          <w:tcPr>
            <w:tcW w:w="1598" w:type="dxa"/>
          </w:tcPr>
          <w:p w14:paraId="205CD6A3"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6363.0</w:t>
            </w:r>
          </w:p>
        </w:tc>
      </w:tr>
      <w:tr w:rsidR="00924785" w14:paraId="30C9039C" w14:textId="77777777" w:rsidTr="00616258">
        <w:tc>
          <w:tcPr>
            <w:cnfStyle w:val="001000000000" w:firstRow="0" w:lastRow="0" w:firstColumn="1" w:lastColumn="0" w:oddVBand="0" w:evenVBand="0" w:oddHBand="0" w:evenHBand="0" w:firstRowFirstColumn="0" w:firstRowLastColumn="0" w:lastRowFirstColumn="0" w:lastRowLastColumn="0"/>
            <w:tcW w:w="803" w:type="dxa"/>
          </w:tcPr>
          <w:p w14:paraId="1B3CB053" w14:textId="77777777" w:rsidR="00924785" w:rsidRDefault="00924785" w:rsidP="000E551D">
            <w:pPr>
              <w:jc w:val="center"/>
            </w:pPr>
            <w:r>
              <w:t>2</w:t>
            </w:r>
          </w:p>
        </w:tc>
        <w:tc>
          <w:tcPr>
            <w:tcW w:w="3183" w:type="dxa"/>
          </w:tcPr>
          <w:p w14:paraId="02451641"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[50, 35, 0.4]</w:t>
            </w:r>
          </w:p>
          <w:p w14:paraId="2F7374A3"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7B4E4D7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4064.0</w:t>
            </w:r>
          </w:p>
        </w:tc>
        <w:tc>
          <w:tcPr>
            <w:tcW w:w="1630" w:type="dxa"/>
          </w:tcPr>
          <w:p w14:paraId="05FE73D9"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7953.0</w:t>
            </w:r>
          </w:p>
        </w:tc>
        <w:tc>
          <w:tcPr>
            <w:tcW w:w="1457" w:type="dxa"/>
          </w:tcPr>
          <w:p w14:paraId="0DAF0681"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5443.0</w:t>
            </w:r>
          </w:p>
          <w:p w14:paraId="0E993EF6"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98" w:type="dxa"/>
          </w:tcPr>
          <w:p w14:paraId="28110A68"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6655.0</w:t>
            </w:r>
          </w:p>
        </w:tc>
      </w:tr>
      <w:tr w:rsidR="00924785" w14:paraId="14954A9E" w14:textId="77777777" w:rsidTr="00616258">
        <w:tc>
          <w:tcPr>
            <w:cnfStyle w:val="001000000000" w:firstRow="0" w:lastRow="0" w:firstColumn="1" w:lastColumn="0" w:oddVBand="0" w:evenVBand="0" w:oddHBand="0" w:evenHBand="0" w:firstRowFirstColumn="0" w:firstRowLastColumn="0" w:lastRowFirstColumn="0" w:lastRowLastColumn="0"/>
            <w:tcW w:w="803" w:type="dxa"/>
          </w:tcPr>
          <w:p w14:paraId="2A9C4A9E" w14:textId="77777777" w:rsidR="00924785" w:rsidRDefault="00924785" w:rsidP="000E551D">
            <w:pPr>
              <w:jc w:val="center"/>
            </w:pPr>
            <w:r>
              <w:t>3</w:t>
            </w:r>
          </w:p>
        </w:tc>
        <w:tc>
          <w:tcPr>
            <w:tcW w:w="3183" w:type="dxa"/>
          </w:tcPr>
          <w:p w14:paraId="48E76C29"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[61, 45, 0.4]</w:t>
            </w:r>
          </w:p>
          <w:p w14:paraId="712D35C9"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6E755880"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4027.0</w:t>
            </w:r>
          </w:p>
        </w:tc>
        <w:tc>
          <w:tcPr>
            <w:tcW w:w="1630" w:type="dxa"/>
          </w:tcPr>
          <w:p w14:paraId="26D129B4"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7884.0</w:t>
            </w:r>
          </w:p>
          <w:p w14:paraId="413993F7"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457" w:type="dxa"/>
          </w:tcPr>
          <w:p w14:paraId="58EE3FB3"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5406.0</w:t>
            </w:r>
          </w:p>
        </w:tc>
        <w:tc>
          <w:tcPr>
            <w:tcW w:w="1598" w:type="dxa"/>
          </w:tcPr>
          <w:p w14:paraId="470E8F1E"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6589.0</w:t>
            </w:r>
          </w:p>
        </w:tc>
      </w:tr>
      <w:tr w:rsidR="00924785" w14:paraId="3901A71B" w14:textId="77777777" w:rsidTr="00616258">
        <w:tc>
          <w:tcPr>
            <w:cnfStyle w:val="001000000000" w:firstRow="0" w:lastRow="0" w:firstColumn="1" w:lastColumn="0" w:oddVBand="0" w:evenVBand="0" w:oddHBand="0" w:evenHBand="0" w:firstRowFirstColumn="0" w:firstRowLastColumn="0" w:lastRowFirstColumn="0" w:lastRowLastColumn="0"/>
            <w:tcW w:w="803" w:type="dxa"/>
          </w:tcPr>
          <w:p w14:paraId="3E5C4546" w14:textId="77777777" w:rsidR="00924785" w:rsidRDefault="00924785" w:rsidP="000E551D">
            <w:pPr>
              <w:jc w:val="center"/>
            </w:pPr>
            <w:r>
              <w:t>4</w:t>
            </w:r>
          </w:p>
        </w:tc>
        <w:tc>
          <w:tcPr>
            <w:tcW w:w="3183" w:type="dxa"/>
          </w:tcPr>
          <w:p w14:paraId="74DA58E8"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[84, 69, 0.4]</w:t>
            </w:r>
          </w:p>
          <w:p w14:paraId="7791AB3F"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2A63908A"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3944.0</w:t>
            </w:r>
          </w:p>
        </w:tc>
        <w:tc>
          <w:tcPr>
            <w:tcW w:w="1630" w:type="dxa"/>
          </w:tcPr>
          <w:p w14:paraId="48ACD353"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7728.0</w:t>
            </w:r>
          </w:p>
          <w:p w14:paraId="29340526"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457" w:type="dxa"/>
          </w:tcPr>
          <w:p w14:paraId="4BB64F28"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5323.0</w:t>
            </w:r>
          </w:p>
        </w:tc>
        <w:tc>
          <w:tcPr>
            <w:tcW w:w="1598" w:type="dxa"/>
          </w:tcPr>
          <w:p w14:paraId="2C078EE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6441.0</w:t>
            </w:r>
          </w:p>
        </w:tc>
      </w:tr>
      <w:tr w:rsidR="00924785" w14:paraId="2CB10A37" w14:textId="77777777" w:rsidTr="00616258">
        <w:tc>
          <w:tcPr>
            <w:cnfStyle w:val="001000000000" w:firstRow="0" w:lastRow="0" w:firstColumn="1" w:lastColumn="0" w:oddVBand="0" w:evenVBand="0" w:oddHBand="0" w:evenHBand="0" w:firstRowFirstColumn="0" w:firstRowLastColumn="0" w:lastRowFirstColumn="0" w:lastRowLastColumn="0"/>
            <w:tcW w:w="803" w:type="dxa"/>
          </w:tcPr>
          <w:p w14:paraId="0F748E54" w14:textId="77777777" w:rsidR="00924785" w:rsidRDefault="00924785" w:rsidP="000E551D">
            <w:pPr>
              <w:jc w:val="center"/>
            </w:pPr>
            <w:r>
              <w:t>5</w:t>
            </w:r>
          </w:p>
        </w:tc>
        <w:tc>
          <w:tcPr>
            <w:tcW w:w="3183" w:type="dxa"/>
          </w:tcPr>
          <w:p w14:paraId="0584E5FD" w14:textId="51690EA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[83, 68, 0.4]</w:t>
            </w:r>
          </w:p>
          <w:p w14:paraId="5677DA99"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4F0A088E"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3947.0</w:t>
            </w:r>
          </w:p>
          <w:p w14:paraId="4EF71BC8"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630" w:type="dxa"/>
          </w:tcPr>
          <w:p w14:paraId="78F1AC9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7732.0</w:t>
            </w:r>
          </w:p>
          <w:p w14:paraId="6A76C3AB"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457" w:type="dxa"/>
          </w:tcPr>
          <w:p w14:paraId="693D548E"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5325.0</w:t>
            </w:r>
          </w:p>
          <w:p w14:paraId="70E1B8D4"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98" w:type="dxa"/>
          </w:tcPr>
          <w:p w14:paraId="1E7C96C7"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6444.0</w:t>
            </w:r>
          </w:p>
        </w:tc>
      </w:tr>
      <w:tr w:rsidR="00924785" w14:paraId="52993F43" w14:textId="77777777" w:rsidTr="00616258">
        <w:tc>
          <w:tcPr>
            <w:cnfStyle w:val="001000000000" w:firstRow="0" w:lastRow="0" w:firstColumn="1" w:lastColumn="0" w:oddVBand="0" w:evenVBand="0" w:oddHBand="0" w:evenHBand="0" w:firstRowFirstColumn="0" w:firstRowLastColumn="0" w:lastRowFirstColumn="0" w:lastRowLastColumn="0"/>
            <w:tcW w:w="803" w:type="dxa"/>
          </w:tcPr>
          <w:p w14:paraId="1EE1A31E" w14:textId="77777777" w:rsidR="00924785" w:rsidRDefault="00924785" w:rsidP="000E551D">
            <w:pPr>
              <w:jc w:val="center"/>
            </w:pPr>
            <w:r>
              <w:t>6</w:t>
            </w:r>
          </w:p>
        </w:tc>
        <w:tc>
          <w:tcPr>
            <w:tcW w:w="3183" w:type="dxa"/>
          </w:tcPr>
          <w:p w14:paraId="513B862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[40, 25.7, 0.4]</w:t>
            </w:r>
          </w:p>
          <w:p w14:paraId="739627E2"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6284FF43"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4117.0</w:t>
            </w:r>
          </w:p>
          <w:p w14:paraId="2341986A"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630" w:type="dxa"/>
          </w:tcPr>
          <w:p w14:paraId="2680E3A4"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8054.0</w:t>
            </w:r>
          </w:p>
        </w:tc>
        <w:tc>
          <w:tcPr>
            <w:tcW w:w="1457" w:type="dxa"/>
          </w:tcPr>
          <w:p w14:paraId="39A9C8D8"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5495.0</w:t>
            </w:r>
          </w:p>
          <w:p w14:paraId="418ADE23"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c>
          <w:tcPr>
            <w:tcW w:w="1598" w:type="dxa"/>
          </w:tcPr>
          <w:p w14:paraId="0778AC20"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6752.0</w:t>
            </w:r>
          </w:p>
          <w:p w14:paraId="3B6FFF13"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p>
        </w:tc>
      </w:tr>
      <w:tr w:rsidR="00924785" w14:paraId="36E19CF4" w14:textId="77777777" w:rsidTr="00616258">
        <w:trPr>
          <w:trHeight w:val="66"/>
        </w:trPr>
        <w:tc>
          <w:tcPr>
            <w:cnfStyle w:val="001000000000" w:firstRow="0" w:lastRow="0" w:firstColumn="1" w:lastColumn="0" w:oddVBand="0" w:evenVBand="0" w:oddHBand="0" w:evenHBand="0" w:firstRowFirstColumn="0" w:firstRowLastColumn="0" w:lastRowFirstColumn="0" w:lastRowLastColumn="0"/>
            <w:tcW w:w="803" w:type="dxa"/>
          </w:tcPr>
          <w:p w14:paraId="5C1CD27E" w14:textId="77777777" w:rsidR="00924785" w:rsidRDefault="00924785" w:rsidP="000E551D">
            <w:pPr>
              <w:jc w:val="center"/>
            </w:pPr>
            <w:r>
              <w:t>12</w:t>
            </w:r>
          </w:p>
        </w:tc>
        <w:tc>
          <w:tcPr>
            <w:tcW w:w="3183" w:type="dxa"/>
          </w:tcPr>
          <w:p w14:paraId="7383B241" w14:textId="0381B013"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[78.1, 66, 0.01]</w:t>
            </w:r>
          </w:p>
          <w:p w14:paraId="58C40DDA" w14:textId="552E7D24" w:rsidR="000E551D" w:rsidRDefault="000E551D"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74545B7A"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3920.0</w:t>
            </w:r>
          </w:p>
        </w:tc>
        <w:tc>
          <w:tcPr>
            <w:tcW w:w="1630" w:type="dxa"/>
          </w:tcPr>
          <w:p w14:paraId="63465E1D"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7682.0</w:t>
            </w:r>
          </w:p>
        </w:tc>
        <w:tc>
          <w:tcPr>
            <w:tcW w:w="1457" w:type="dxa"/>
          </w:tcPr>
          <w:p w14:paraId="1D95760C"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5298.0</w:t>
            </w:r>
          </w:p>
        </w:tc>
        <w:tc>
          <w:tcPr>
            <w:tcW w:w="1598" w:type="dxa"/>
          </w:tcPr>
          <w:p w14:paraId="09DE7956"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6397.0</w:t>
            </w:r>
          </w:p>
        </w:tc>
      </w:tr>
      <w:tr w:rsidR="00924785" w14:paraId="38A3C7D0" w14:textId="77777777" w:rsidTr="00616258">
        <w:tc>
          <w:tcPr>
            <w:cnfStyle w:val="001000000000" w:firstRow="0" w:lastRow="0" w:firstColumn="1" w:lastColumn="0" w:oddVBand="0" w:evenVBand="0" w:oddHBand="0" w:evenHBand="0" w:firstRowFirstColumn="0" w:firstRowLastColumn="0" w:lastRowFirstColumn="0" w:lastRowLastColumn="0"/>
            <w:tcW w:w="803" w:type="dxa"/>
          </w:tcPr>
          <w:p w14:paraId="084F05C6" w14:textId="77777777" w:rsidR="00924785" w:rsidRDefault="00924785" w:rsidP="000E551D">
            <w:pPr>
              <w:jc w:val="center"/>
            </w:pPr>
            <w:r>
              <w:t>13</w:t>
            </w:r>
          </w:p>
        </w:tc>
        <w:tc>
          <w:tcPr>
            <w:tcW w:w="3183" w:type="dxa"/>
          </w:tcPr>
          <w:p w14:paraId="0C75F84D"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[43.0, 37.9, 0.09]</w:t>
            </w:r>
          </w:p>
          <w:p w14:paraId="5A9D3B32" w14:textId="1E5A6233" w:rsidR="000E551D" w:rsidRDefault="000E551D"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5CF4C4D4"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3884.0</w:t>
            </w:r>
          </w:p>
        </w:tc>
        <w:tc>
          <w:tcPr>
            <w:tcW w:w="1630" w:type="dxa"/>
          </w:tcPr>
          <w:p w14:paraId="352FE6C9"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7615.0</w:t>
            </w:r>
          </w:p>
        </w:tc>
        <w:tc>
          <w:tcPr>
            <w:tcW w:w="1457" w:type="dxa"/>
          </w:tcPr>
          <w:p w14:paraId="09B58AD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5261.0</w:t>
            </w:r>
          </w:p>
        </w:tc>
        <w:tc>
          <w:tcPr>
            <w:tcW w:w="1598" w:type="dxa"/>
          </w:tcPr>
          <w:p w14:paraId="149BD0BE"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6333.0</w:t>
            </w:r>
          </w:p>
        </w:tc>
      </w:tr>
      <w:tr w:rsidR="00924785" w14:paraId="0CCC032B" w14:textId="77777777" w:rsidTr="00616258">
        <w:tc>
          <w:tcPr>
            <w:cnfStyle w:val="001000000000" w:firstRow="0" w:lastRow="0" w:firstColumn="1" w:lastColumn="0" w:oddVBand="0" w:evenVBand="0" w:oddHBand="0" w:evenHBand="0" w:firstRowFirstColumn="0" w:firstRowLastColumn="0" w:lastRowFirstColumn="0" w:lastRowLastColumn="0"/>
            <w:tcW w:w="803" w:type="dxa"/>
          </w:tcPr>
          <w:p w14:paraId="7E3558A4" w14:textId="77777777" w:rsidR="00924785" w:rsidRDefault="00924785" w:rsidP="000E551D">
            <w:pPr>
              <w:jc w:val="center"/>
            </w:pPr>
            <w:r>
              <w:t>14</w:t>
            </w:r>
          </w:p>
        </w:tc>
        <w:tc>
          <w:tcPr>
            <w:tcW w:w="3183" w:type="dxa"/>
          </w:tcPr>
          <w:p w14:paraId="74F40B79" w14:textId="214C8752"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[63.0, 46.9, 0]</w:t>
            </w:r>
          </w:p>
          <w:p w14:paraId="5F9682DD" w14:textId="24C3572C" w:rsidR="000E551D" w:rsidRDefault="000E551D" w:rsidP="000E551D">
            <w:pPr>
              <w:jc w:val="center"/>
              <w:cnfStyle w:val="000000000000" w:firstRow="0" w:lastRow="0" w:firstColumn="0" w:lastColumn="0" w:oddVBand="0" w:evenVBand="0" w:oddHBand="0" w:evenHBand="0" w:firstRowFirstColumn="0" w:firstRowLastColumn="0" w:lastRowFirstColumn="0" w:lastRowLastColumn="0"/>
            </w:pPr>
          </w:p>
        </w:tc>
        <w:tc>
          <w:tcPr>
            <w:tcW w:w="1584" w:type="dxa"/>
          </w:tcPr>
          <w:p w14:paraId="2C2738B8"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4019.0</w:t>
            </w:r>
          </w:p>
        </w:tc>
        <w:tc>
          <w:tcPr>
            <w:tcW w:w="1630" w:type="dxa"/>
          </w:tcPr>
          <w:p w14:paraId="77B7BBEA"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7869.0</w:t>
            </w:r>
          </w:p>
        </w:tc>
        <w:tc>
          <w:tcPr>
            <w:tcW w:w="1457" w:type="dxa"/>
          </w:tcPr>
          <w:p w14:paraId="5EB0EE60"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5398.0</w:t>
            </w:r>
          </w:p>
        </w:tc>
        <w:tc>
          <w:tcPr>
            <w:tcW w:w="1598" w:type="dxa"/>
          </w:tcPr>
          <w:p w14:paraId="44B5C825" w14:textId="77777777" w:rsidR="00924785" w:rsidRDefault="00924785" w:rsidP="000E551D">
            <w:pPr>
              <w:jc w:val="center"/>
              <w:cnfStyle w:val="000000000000" w:firstRow="0" w:lastRow="0" w:firstColumn="0" w:lastColumn="0" w:oddVBand="0" w:evenVBand="0" w:oddHBand="0" w:evenHBand="0" w:firstRowFirstColumn="0" w:firstRowLastColumn="0" w:lastRowFirstColumn="0" w:lastRowLastColumn="0"/>
            </w:pPr>
            <w:r>
              <w:t>6574.0</w:t>
            </w:r>
          </w:p>
        </w:tc>
      </w:tr>
    </w:tbl>
    <w:p w14:paraId="068EECC8" w14:textId="42FE5FA4" w:rsidR="00BF3EB0" w:rsidRPr="002220E5" w:rsidRDefault="00924785" w:rsidP="00BF3EB0">
      <w:pPr>
        <w:rPr>
          <w:sz w:val="21"/>
          <w:szCs w:val="21"/>
        </w:rPr>
      </w:pPr>
      <w:r w:rsidRPr="002220E5">
        <w:rPr>
          <w:sz w:val="21"/>
          <w:szCs w:val="21"/>
        </w:rPr>
        <w:t>*Selected Test Cases to show how Brooklyn bridge differs due to</w:t>
      </w:r>
      <w:r w:rsidR="00D27E87" w:rsidRPr="002220E5">
        <w:rPr>
          <w:sz w:val="21"/>
          <w:szCs w:val="21"/>
        </w:rPr>
        <w:t xml:space="preserve"> different values for the features. </w:t>
      </w:r>
      <w:r w:rsidRPr="002220E5">
        <w:rPr>
          <w:sz w:val="21"/>
          <w:szCs w:val="21"/>
        </w:rPr>
        <w:t xml:space="preserve"> </w:t>
      </w:r>
    </w:p>
    <w:p w14:paraId="509BC1CB" w14:textId="0A4D22DB" w:rsidR="00D47DDB" w:rsidRDefault="001B67B9" w:rsidP="001B67B9">
      <w:pPr>
        <w:pStyle w:val="Heading1"/>
        <w:rPr>
          <w:b/>
          <w:bCs/>
          <w:sz w:val="36"/>
          <w:szCs w:val="36"/>
        </w:rPr>
      </w:pPr>
      <w:r w:rsidRPr="005E0603">
        <w:rPr>
          <w:b/>
          <w:bCs/>
          <w:sz w:val="36"/>
          <w:szCs w:val="36"/>
        </w:rPr>
        <w:lastRenderedPageBreak/>
        <w:t>Question 2</w:t>
      </w:r>
    </w:p>
    <w:p w14:paraId="4320D78C" w14:textId="77777777" w:rsidR="005F1DF9" w:rsidRPr="005F1DF9" w:rsidRDefault="005F1DF9" w:rsidP="005F1DF9"/>
    <w:p w14:paraId="33C27969" w14:textId="52BBDD90" w:rsidR="001B67B9" w:rsidRPr="005E0603" w:rsidRDefault="001B67B9">
      <w:pPr>
        <w:rPr>
          <w:b/>
          <w:bCs/>
          <w:i/>
          <w:iCs/>
          <w:sz w:val="28"/>
          <w:szCs w:val="28"/>
        </w:rPr>
      </w:pPr>
      <w:r w:rsidRPr="005E0603">
        <w:rPr>
          <w:b/>
          <w:bCs/>
          <w:i/>
          <w:iCs/>
          <w:sz w:val="28"/>
          <w:szCs w:val="28"/>
        </w:rPr>
        <w:t>Question</w:t>
      </w:r>
    </w:p>
    <w:p w14:paraId="42F34EBE" w14:textId="4D856D91" w:rsidR="001B67B9" w:rsidRPr="006F53B4" w:rsidRDefault="001B67B9" w:rsidP="006F53B4">
      <w:pPr>
        <w:shd w:val="clear" w:color="auto" w:fill="FFFFFF"/>
        <w:spacing w:before="60" w:after="100" w:afterAutospacing="1"/>
        <w:rPr>
          <w:color w:val="24292E"/>
        </w:rPr>
      </w:pPr>
      <w:r w:rsidRPr="001B67B9">
        <w:rPr>
          <w:color w:val="24292E"/>
        </w:rPr>
        <w:t xml:space="preserve">The city administration is cracking down on helmet </w:t>
      </w:r>
      <w:proofErr w:type="gramStart"/>
      <w:r w:rsidRPr="001B67B9">
        <w:rPr>
          <w:color w:val="24292E"/>
        </w:rPr>
        <w:t>laws, and</w:t>
      </w:r>
      <w:proofErr w:type="gramEnd"/>
      <w:r w:rsidRPr="001B67B9">
        <w:rPr>
          <w:color w:val="24292E"/>
        </w:rPr>
        <w:t xml:space="preserve"> wants to deploy police officers on days with high traffic to hand out citations. Can they use the next day's weather forecast to predict the number of bicyclists that day?</w:t>
      </w:r>
    </w:p>
    <w:p w14:paraId="477A1AC6" w14:textId="3170C330" w:rsidR="006F53B4" w:rsidRDefault="00C85650" w:rsidP="006F53B4">
      <w:pPr>
        <w:shd w:val="clear" w:color="auto" w:fill="FFFFFF"/>
        <w:spacing w:before="100" w:beforeAutospacing="1" w:after="100" w:afterAutospacing="1"/>
        <w:rPr>
          <w:b/>
          <w:bCs/>
          <w:i/>
          <w:iCs/>
          <w:sz w:val="28"/>
          <w:szCs w:val="28"/>
        </w:rPr>
      </w:pPr>
      <w:r>
        <w:rPr>
          <w:b/>
          <w:bCs/>
          <w:i/>
          <w:iCs/>
          <w:sz w:val="28"/>
          <w:szCs w:val="28"/>
        </w:rPr>
        <w:t>Analysis</w:t>
      </w:r>
    </w:p>
    <w:p w14:paraId="30FE5213" w14:textId="7182193C" w:rsidR="006F53B4" w:rsidRDefault="006F53B4" w:rsidP="006F53B4">
      <w:pPr>
        <w:shd w:val="clear" w:color="auto" w:fill="FFFFFF"/>
        <w:spacing w:before="100" w:beforeAutospacing="1" w:after="100" w:afterAutospacing="1"/>
      </w:pPr>
      <w:r w:rsidRPr="006F53B4">
        <w:t xml:space="preserve">To answer this question, we build a regression model that relates weather forecast (high temp, low temp, and precipitation) to number of bicyclists. The decision we need to make is whether to deploy police officers on that day at all, so we should consider total bicyclists rather than the bicyclists on any individual bridge. </w:t>
      </w:r>
    </w:p>
    <w:p w14:paraId="10463B39" w14:textId="7711CB87" w:rsidR="007A74A0" w:rsidRDefault="006F53B4" w:rsidP="006F53B4">
      <w:pPr>
        <w:shd w:val="clear" w:color="auto" w:fill="FFFFFF"/>
        <w:spacing w:before="100" w:beforeAutospacing="1" w:after="100" w:afterAutospacing="1"/>
      </w:pPr>
      <w:r>
        <w:t xml:space="preserve">After cleaning the dataset (converting all values to floats, translating T in precipitation to no rain, and filtering S out since there is only one instance and can be grouped together with high precipitation (rain) since its value is relatively high), we normalize the input data. We then run a </w:t>
      </w:r>
      <w:r w:rsidR="00774853">
        <w:t>Lasso</w:t>
      </w:r>
      <w:r>
        <w:t xml:space="preserve"> regression model on the normalized data to</w:t>
      </w:r>
      <w:r w:rsidR="007A74A0">
        <w:t xml:space="preserve"> learn the trend between the weather and total number of bicyclists. </w:t>
      </w:r>
    </w:p>
    <w:p w14:paraId="00B9DF5A" w14:textId="701E53A3" w:rsidR="00C85650" w:rsidRPr="00C85650" w:rsidRDefault="00C85650" w:rsidP="006F53B4">
      <w:pPr>
        <w:shd w:val="clear" w:color="auto" w:fill="FFFFFF"/>
        <w:spacing w:before="100" w:beforeAutospacing="1" w:after="100" w:afterAutospacing="1"/>
        <w:rPr>
          <w:b/>
          <w:bCs/>
          <w:i/>
          <w:iCs/>
          <w:sz w:val="28"/>
          <w:szCs w:val="28"/>
        </w:rPr>
      </w:pPr>
      <w:r>
        <w:rPr>
          <w:b/>
          <w:bCs/>
          <w:i/>
          <w:iCs/>
          <w:sz w:val="28"/>
          <w:szCs w:val="28"/>
        </w:rPr>
        <w:t>Results</w:t>
      </w:r>
    </w:p>
    <w:p w14:paraId="181DC25F" w14:textId="106199F4" w:rsidR="007A74A0" w:rsidRDefault="007A74A0" w:rsidP="006F53B4">
      <w:pPr>
        <w:shd w:val="clear" w:color="auto" w:fill="FFFFFF"/>
        <w:spacing w:before="100" w:beforeAutospacing="1" w:after="100" w:afterAutospacing="1"/>
      </w:pPr>
      <w:r>
        <w:t>We split the data into 75% training data and 25% testing data. We try different values of lambda when running the model such that we can find the model with the lowest MSE on the test data. The graph of lambda values vs. MSE looks like this:</w:t>
      </w:r>
    </w:p>
    <w:p w14:paraId="5DAEBC75" w14:textId="355025F6" w:rsidR="00CF1CC6" w:rsidRDefault="00CF1CC6" w:rsidP="006F53B4">
      <w:pPr>
        <w:shd w:val="clear" w:color="auto" w:fill="FFFFFF"/>
        <w:spacing w:before="100" w:beforeAutospacing="1" w:after="100" w:afterAutospacing="1"/>
      </w:pPr>
      <w:r>
        <w:rPr>
          <w:noProof/>
        </w:rPr>
        <w:drawing>
          <wp:inline distT="0" distB="0" distL="0" distR="0" wp14:anchorId="5ECD26B5" wp14:editId="78235998">
            <wp:extent cx="2522483" cy="1929719"/>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7.23.5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5136" cy="1962349"/>
                    </a:xfrm>
                    <a:prstGeom prst="rect">
                      <a:avLst/>
                    </a:prstGeom>
                  </pic:spPr>
                </pic:pic>
              </a:graphicData>
            </a:graphic>
          </wp:inline>
        </w:drawing>
      </w:r>
    </w:p>
    <w:p w14:paraId="79BF6837" w14:textId="7D5AA4E8" w:rsidR="002B56FA" w:rsidRDefault="00CF1CC6" w:rsidP="006F53B4">
      <w:pPr>
        <w:shd w:val="clear" w:color="auto" w:fill="FFFFFF"/>
        <w:spacing w:before="100" w:beforeAutospacing="1" w:after="100" w:afterAutospacing="1"/>
      </w:pPr>
      <w:r>
        <w:t xml:space="preserve">Our final model uses a lambda of </w:t>
      </w:r>
      <w:r w:rsidRPr="002B56FA">
        <w:t>0.1, which yields an MSE of 10610896.1228186</w:t>
      </w:r>
      <w:r>
        <w:t xml:space="preserve"> and an R^2 of </w:t>
      </w:r>
      <w:r w:rsidRPr="002B56FA">
        <w:t>0.63</w:t>
      </w:r>
      <w:r>
        <w:t>2.</w:t>
      </w:r>
      <w:r w:rsidR="00640B60">
        <w:t xml:space="preserve"> The model’s equation is Total Riders = </w:t>
      </w:r>
      <w:r w:rsidR="00640B60" w:rsidRPr="00640B60">
        <w:t>4639.858</w:t>
      </w:r>
      <w:r w:rsidR="00640B60">
        <w:t xml:space="preserve">* High Temp </w:t>
      </w:r>
      <w:r w:rsidR="00640B60" w:rsidRPr="00640B60">
        <w:t>-1702.073</w:t>
      </w:r>
      <w:r w:rsidR="00640B60">
        <w:t>* Low temp</w:t>
      </w:r>
      <w:r w:rsidR="00640B60" w:rsidRPr="00640B60">
        <w:t xml:space="preserve"> -1989.069</w:t>
      </w:r>
      <w:r w:rsidR="00640B60">
        <w:t xml:space="preserve"> * Precipitation.</w:t>
      </w:r>
    </w:p>
    <w:p w14:paraId="16FE11AE" w14:textId="440F958D" w:rsidR="007E4A12" w:rsidRDefault="007A74A0" w:rsidP="006F53B4">
      <w:pPr>
        <w:shd w:val="clear" w:color="auto" w:fill="FFFFFF"/>
        <w:spacing w:before="100" w:beforeAutospacing="1" w:after="100" w:afterAutospacing="1"/>
      </w:pPr>
      <w:r>
        <w:t>We can conclude that using the next day’s weather forecast to predict the number of bicyclists is feasible</w:t>
      </w:r>
      <w:r w:rsidR="00774853">
        <w:t xml:space="preserve">. We have a model that reasonably correlates (with an R^2 of ~0.6) weather conditions to </w:t>
      </w:r>
      <w:r w:rsidR="00774853">
        <w:lastRenderedPageBreak/>
        <w:t xml:space="preserve">total number of bicyclists, </w:t>
      </w:r>
      <w:r>
        <w:t>but more data would improve the quality of our model.</w:t>
      </w:r>
      <w:r w:rsidR="00774853">
        <w:t xml:space="preserve"> </w:t>
      </w:r>
      <w:r w:rsidR="007E4A12">
        <w:t xml:space="preserve">The above results were obtained using a train-test split of 90-10. </w:t>
      </w:r>
    </w:p>
    <w:p w14:paraId="1A19C39A" w14:textId="25BDE7B3" w:rsidR="007E4A12" w:rsidRDefault="007E4A12" w:rsidP="006F53B4">
      <w:pPr>
        <w:shd w:val="clear" w:color="auto" w:fill="FFFFFF"/>
        <w:spacing w:before="100" w:beforeAutospacing="1" w:after="100" w:afterAutospacing="1"/>
      </w:pPr>
      <w:r>
        <w:t>We did attempt other train-test splits (</w:t>
      </w:r>
      <w:r w:rsidR="00640B60">
        <w:t>70-3</w:t>
      </w:r>
      <w:r w:rsidR="004C022E">
        <w:t>0</w:t>
      </w:r>
      <w:r>
        <w:t xml:space="preserve">, </w:t>
      </w:r>
      <w:r w:rsidR="00D42858">
        <w:t>80</w:t>
      </w:r>
      <w:r>
        <w:t>-</w:t>
      </w:r>
      <w:r w:rsidR="00D42858">
        <w:t>2</w:t>
      </w:r>
      <w:r>
        <w:t xml:space="preserve">0), and other models (Ridge Regression). The Ridge regression model resulted in an R^2 of </w:t>
      </w:r>
      <w:r w:rsidRPr="007E4A12">
        <w:t>0.47</w:t>
      </w:r>
      <w:r>
        <w:t>3, which is slightly worse than Lasso Regression.</w:t>
      </w:r>
    </w:p>
    <w:p w14:paraId="58FBE021" w14:textId="5A84DCC1" w:rsidR="007E4A12" w:rsidRDefault="007E4A12" w:rsidP="006F53B4">
      <w:pPr>
        <w:shd w:val="clear" w:color="auto" w:fill="FFFFFF"/>
        <w:spacing w:before="100" w:beforeAutospacing="1" w:after="100" w:afterAutospacing="1"/>
      </w:pPr>
      <w:r>
        <w:t xml:space="preserve">The </w:t>
      </w:r>
      <w:r w:rsidR="00873D4D">
        <w:t>t</w:t>
      </w:r>
      <w:r>
        <w:t>able below shows the R^2 values given different models and different train-test splits.</w:t>
      </w:r>
      <w:r w:rsidR="00A70624">
        <w:t xml:space="preserve"> </w:t>
      </w:r>
    </w:p>
    <w:tbl>
      <w:tblPr>
        <w:tblStyle w:val="GridTable1Light-Accent1"/>
        <w:tblW w:w="0" w:type="auto"/>
        <w:tblLook w:val="04A0" w:firstRow="1" w:lastRow="0" w:firstColumn="1" w:lastColumn="0" w:noHBand="0" w:noVBand="1"/>
      </w:tblPr>
      <w:tblGrid>
        <w:gridCol w:w="2353"/>
        <w:gridCol w:w="2331"/>
        <w:gridCol w:w="2331"/>
        <w:gridCol w:w="2335"/>
      </w:tblGrid>
      <w:tr w:rsidR="000E551D" w14:paraId="4DD65349" w14:textId="77777777" w:rsidTr="000E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shd w:val="clear" w:color="auto" w:fill="92B2B5" w:themeFill="accent1" w:themeFillTint="99"/>
          </w:tcPr>
          <w:p w14:paraId="4E5213CA" w14:textId="747BFBE3" w:rsidR="007E4A12" w:rsidRDefault="00C70B1D" w:rsidP="000E551D">
            <w:pPr>
              <w:spacing w:before="100" w:beforeAutospacing="1" w:after="100" w:afterAutospacing="1"/>
              <w:jc w:val="center"/>
            </w:pPr>
            <w:r>
              <w:t>Percentage data used (train, test) / Model</w:t>
            </w:r>
          </w:p>
        </w:tc>
        <w:tc>
          <w:tcPr>
            <w:tcW w:w="2388" w:type="dxa"/>
            <w:shd w:val="clear" w:color="auto" w:fill="92B2B5" w:themeFill="accent1" w:themeFillTint="99"/>
          </w:tcPr>
          <w:p w14:paraId="3DCDFA9C" w14:textId="3BCC44C6" w:rsidR="007E4A12" w:rsidRDefault="00C70B1D" w:rsidP="000E551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pPr>
            <w:r>
              <w:t>70, 30</w:t>
            </w:r>
          </w:p>
        </w:tc>
        <w:tc>
          <w:tcPr>
            <w:tcW w:w="2388" w:type="dxa"/>
            <w:shd w:val="clear" w:color="auto" w:fill="92B2B5" w:themeFill="accent1" w:themeFillTint="99"/>
          </w:tcPr>
          <w:p w14:paraId="2213FE6D" w14:textId="5BA812B3" w:rsidR="007E4A12" w:rsidRDefault="00E149B4" w:rsidP="000E551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pPr>
            <w:r>
              <w:t>80</w:t>
            </w:r>
            <w:r w:rsidR="00C70B1D">
              <w:t>, 2</w:t>
            </w:r>
            <w:r>
              <w:t>0</w:t>
            </w:r>
          </w:p>
        </w:tc>
        <w:tc>
          <w:tcPr>
            <w:tcW w:w="2388" w:type="dxa"/>
            <w:shd w:val="clear" w:color="auto" w:fill="92B2B5" w:themeFill="accent1" w:themeFillTint="99"/>
          </w:tcPr>
          <w:p w14:paraId="74146792" w14:textId="0FF01408" w:rsidR="007E4A12" w:rsidRDefault="00C70B1D" w:rsidP="000E551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pPr>
            <w:r>
              <w:t>90, 10</w:t>
            </w:r>
          </w:p>
        </w:tc>
      </w:tr>
      <w:tr w:rsidR="000E551D" w14:paraId="790F7AF9" w14:textId="77777777" w:rsidTr="000E551D">
        <w:tc>
          <w:tcPr>
            <w:cnfStyle w:val="001000000000" w:firstRow="0" w:lastRow="0" w:firstColumn="1" w:lastColumn="0" w:oddVBand="0" w:evenVBand="0" w:oddHBand="0" w:evenHBand="0" w:firstRowFirstColumn="0" w:firstRowLastColumn="0" w:lastRowFirstColumn="0" w:lastRowLastColumn="0"/>
            <w:tcW w:w="2388" w:type="dxa"/>
            <w:shd w:val="clear" w:color="auto" w:fill="92B2B5" w:themeFill="accent1" w:themeFillTint="99"/>
          </w:tcPr>
          <w:p w14:paraId="3245EC1D" w14:textId="28952E73" w:rsidR="007E4A12" w:rsidRDefault="00C70B1D" w:rsidP="000E551D">
            <w:pPr>
              <w:spacing w:before="100" w:beforeAutospacing="1" w:after="100" w:afterAutospacing="1"/>
              <w:jc w:val="center"/>
            </w:pPr>
            <w:r>
              <w:t>Ridge Regression</w:t>
            </w:r>
          </w:p>
        </w:tc>
        <w:tc>
          <w:tcPr>
            <w:tcW w:w="2388" w:type="dxa"/>
          </w:tcPr>
          <w:p w14:paraId="3F7FF126" w14:textId="3C554C10" w:rsidR="007E4A12" w:rsidRDefault="009A592F" w:rsidP="000E55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9A592F">
              <w:t>0.423</w:t>
            </w:r>
          </w:p>
        </w:tc>
        <w:tc>
          <w:tcPr>
            <w:tcW w:w="2388" w:type="dxa"/>
          </w:tcPr>
          <w:p w14:paraId="2A5305C3" w14:textId="3BE71E09" w:rsidR="007E4A12" w:rsidRDefault="0074206D" w:rsidP="000E55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74206D">
              <w:t>0.44</w:t>
            </w:r>
            <w:r>
              <w:t>9</w:t>
            </w:r>
          </w:p>
        </w:tc>
        <w:tc>
          <w:tcPr>
            <w:tcW w:w="2388" w:type="dxa"/>
          </w:tcPr>
          <w:p w14:paraId="4E10E434" w14:textId="6AD7AFE6" w:rsidR="007E4A12" w:rsidRDefault="00AE7A6F" w:rsidP="000E55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7E4A12">
              <w:t>0.47</w:t>
            </w:r>
            <w:r>
              <w:t>3</w:t>
            </w:r>
          </w:p>
        </w:tc>
      </w:tr>
      <w:tr w:rsidR="007E4A12" w14:paraId="5373A522" w14:textId="77777777" w:rsidTr="000E551D">
        <w:tc>
          <w:tcPr>
            <w:cnfStyle w:val="001000000000" w:firstRow="0" w:lastRow="0" w:firstColumn="1" w:lastColumn="0" w:oddVBand="0" w:evenVBand="0" w:oddHBand="0" w:evenHBand="0" w:firstRowFirstColumn="0" w:firstRowLastColumn="0" w:lastRowFirstColumn="0" w:lastRowLastColumn="0"/>
            <w:tcW w:w="2388" w:type="dxa"/>
            <w:shd w:val="clear" w:color="auto" w:fill="92B2B5" w:themeFill="accent1" w:themeFillTint="99"/>
          </w:tcPr>
          <w:p w14:paraId="61EDABB9" w14:textId="74DA07C5" w:rsidR="007E4A12" w:rsidRDefault="00C70B1D" w:rsidP="000E551D">
            <w:pPr>
              <w:spacing w:before="100" w:beforeAutospacing="1" w:after="100" w:afterAutospacing="1"/>
              <w:jc w:val="center"/>
            </w:pPr>
            <w:r>
              <w:t>Lasso Regression</w:t>
            </w:r>
          </w:p>
        </w:tc>
        <w:tc>
          <w:tcPr>
            <w:tcW w:w="2388" w:type="dxa"/>
          </w:tcPr>
          <w:p w14:paraId="75E1CF6A" w14:textId="79DDDF66" w:rsidR="007E4A12" w:rsidRDefault="007719B4" w:rsidP="000E55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7719B4">
              <w:t>0.542</w:t>
            </w:r>
          </w:p>
        </w:tc>
        <w:tc>
          <w:tcPr>
            <w:tcW w:w="2388" w:type="dxa"/>
          </w:tcPr>
          <w:p w14:paraId="72DF1555" w14:textId="58E106F8" w:rsidR="007E4A12" w:rsidRDefault="00873D4D" w:rsidP="000E55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873D4D">
              <w:t>0.596</w:t>
            </w:r>
          </w:p>
        </w:tc>
        <w:tc>
          <w:tcPr>
            <w:tcW w:w="2388" w:type="dxa"/>
          </w:tcPr>
          <w:p w14:paraId="73425995" w14:textId="7A217D14" w:rsidR="007E4A12" w:rsidRDefault="00AE7A6F" w:rsidP="000E551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115C9">
              <w:t>0.632</w:t>
            </w:r>
            <w:r w:rsidR="002115C9">
              <w:t>*</w:t>
            </w:r>
          </w:p>
        </w:tc>
      </w:tr>
    </w:tbl>
    <w:p w14:paraId="2448FD02" w14:textId="77777777" w:rsidR="00396184" w:rsidRPr="00E0280B" w:rsidRDefault="000D2EAF" w:rsidP="00396184">
      <w:pPr>
        <w:shd w:val="clear" w:color="auto" w:fill="FFFFFF"/>
        <w:spacing w:before="100" w:beforeAutospacing="1" w:after="100" w:afterAutospacing="1"/>
        <w:contextualSpacing/>
        <w:rPr>
          <w:sz w:val="21"/>
          <w:szCs w:val="21"/>
        </w:rPr>
      </w:pPr>
      <w:r w:rsidRPr="00E0280B">
        <w:rPr>
          <w:sz w:val="21"/>
          <w:szCs w:val="21"/>
        </w:rPr>
        <w:t>*</w:t>
      </w:r>
      <w:r w:rsidR="00F31D73" w:rsidRPr="00E0280B">
        <w:rPr>
          <w:sz w:val="21"/>
          <w:szCs w:val="21"/>
        </w:rPr>
        <w:t xml:space="preserve"> </w:t>
      </w:r>
      <w:r w:rsidRPr="00E0280B">
        <w:rPr>
          <w:sz w:val="21"/>
          <w:szCs w:val="21"/>
        </w:rPr>
        <w:t>The best model R^2 value out of all tested.</w:t>
      </w:r>
    </w:p>
    <w:p w14:paraId="315DBD62" w14:textId="77777777" w:rsidR="00913DFC" w:rsidRDefault="00913DFC" w:rsidP="00396184">
      <w:pPr>
        <w:shd w:val="clear" w:color="auto" w:fill="FFFFFF"/>
        <w:spacing w:before="100" w:beforeAutospacing="1" w:after="100" w:afterAutospacing="1"/>
        <w:contextualSpacing/>
        <w:rPr>
          <w:b/>
          <w:bCs/>
          <w:sz w:val="36"/>
          <w:szCs w:val="36"/>
        </w:rPr>
      </w:pPr>
    </w:p>
    <w:p w14:paraId="2D4548E5" w14:textId="0FB5439E" w:rsidR="001B67B9" w:rsidRPr="00396184" w:rsidRDefault="001B67B9" w:rsidP="00396184">
      <w:pPr>
        <w:shd w:val="clear" w:color="auto" w:fill="FFFFFF"/>
        <w:spacing w:before="100" w:beforeAutospacing="1" w:after="100" w:afterAutospacing="1"/>
        <w:contextualSpacing/>
        <w:rPr>
          <w:sz w:val="16"/>
          <w:szCs w:val="16"/>
        </w:rPr>
      </w:pPr>
      <w:r w:rsidRPr="005E0603">
        <w:rPr>
          <w:b/>
          <w:bCs/>
          <w:sz w:val="36"/>
          <w:szCs w:val="36"/>
        </w:rPr>
        <w:t>Quest</w:t>
      </w:r>
      <w:r w:rsidR="008B0B18">
        <w:rPr>
          <w:b/>
          <w:bCs/>
          <w:sz w:val="36"/>
          <w:szCs w:val="36"/>
        </w:rPr>
        <w:t>i</w:t>
      </w:r>
      <w:r w:rsidRPr="005E0603">
        <w:rPr>
          <w:b/>
          <w:bCs/>
          <w:sz w:val="36"/>
          <w:szCs w:val="36"/>
        </w:rPr>
        <w:t>on 3</w:t>
      </w:r>
    </w:p>
    <w:p w14:paraId="616C1993" w14:textId="77777777" w:rsidR="00E25F9D" w:rsidRPr="00E25F9D" w:rsidRDefault="00E25F9D" w:rsidP="00E25F9D"/>
    <w:p w14:paraId="1060C256" w14:textId="287157C0" w:rsidR="00653363" w:rsidRDefault="001B67B9" w:rsidP="001B67B9">
      <w:pPr>
        <w:rPr>
          <w:b/>
          <w:bCs/>
          <w:i/>
          <w:iCs/>
          <w:sz w:val="28"/>
          <w:szCs w:val="28"/>
        </w:rPr>
      </w:pPr>
      <w:r w:rsidRPr="005E0603">
        <w:rPr>
          <w:b/>
          <w:bCs/>
          <w:i/>
          <w:iCs/>
          <w:sz w:val="28"/>
          <w:szCs w:val="28"/>
        </w:rPr>
        <w:t>Question</w:t>
      </w:r>
    </w:p>
    <w:p w14:paraId="7BBC4477" w14:textId="009B9128" w:rsidR="00606989" w:rsidRPr="005E0603" w:rsidRDefault="005E0603" w:rsidP="001B67B9">
      <w:r w:rsidRPr="005E0603">
        <w:t>Can you use this data to predict whether it is raining based on the number of bicyclists on the bridges?</w:t>
      </w:r>
    </w:p>
    <w:p w14:paraId="08A137C0" w14:textId="615F8DD7" w:rsidR="00653363" w:rsidRDefault="00653363" w:rsidP="00606989">
      <w:pPr>
        <w:rPr>
          <w:b/>
          <w:bCs/>
          <w:i/>
          <w:iCs/>
          <w:sz w:val="28"/>
          <w:szCs w:val="28"/>
        </w:rPr>
      </w:pPr>
    </w:p>
    <w:p w14:paraId="74184016" w14:textId="1F401DE5" w:rsidR="00653363" w:rsidRDefault="00653363" w:rsidP="00606989">
      <w:pPr>
        <w:rPr>
          <w:b/>
          <w:bCs/>
          <w:i/>
          <w:iCs/>
          <w:sz w:val="28"/>
          <w:szCs w:val="28"/>
        </w:rPr>
      </w:pPr>
      <w:r>
        <w:rPr>
          <w:b/>
          <w:bCs/>
          <w:i/>
          <w:iCs/>
          <w:sz w:val="28"/>
          <w:szCs w:val="28"/>
        </w:rPr>
        <w:t>Analysis</w:t>
      </w:r>
    </w:p>
    <w:p w14:paraId="43BCBCF4" w14:textId="78D49C4E" w:rsidR="00653363" w:rsidRDefault="004C5EA2" w:rsidP="007D4C45">
      <w:pPr>
        <w:ind w:firstLine="720"/>
      </w:pPr>
      <w:r>
        <w:t xml:space="preserve">We can approach this problem using either regression or classification. </w:t>
      </w:r>
      <w:r w:rsidR="00653363">
        <w:t>Using regression, we would build a model to predict the amount of rain given total number of bicyclists minus the ones from the irrelevant bridge (Brooklyn Bridge, as determined in the first problem), and determine the R^2 value of the model as compared to the ground truth values of precipitation. Using classification, we would discretize the precipitation values to be either Rain or No Rain</w:t>
      </w:r>
      <w:r w:rsidR="00C7372F">
        <w:t xml:space="preserve"> </w:t>
      </w:r>
      <w:r w:rsidR="00653363">
        <w:t>and use logistic regression to predict either whether it is raining or not given a total number of bicyclists on a given day.</w:t>
      </w:r>
    </w:p>
    <w:p w14:paraId="0F7D5B0B" w14:textId="77777777" w:rsidR="007D4C45" w:rsidRDefault="007D4C45" w:rsidP="007D4C45">
      <w:pPr>
        <w:ind w:firstLine="720"/>
      </w:pPr>
    </w:p>
    <w:p w14:paraId="26A8A558" w14:textId="4B962902" w:rsidR="00606989" w:rsidRDefault="00653363" w:rsidP="007D4C45">
      <w:pPr>
        <w:ind w:firstLine="720"/>
      </w:pPr>
      <w:r>
        <w:t xml:space="preserve">We tried </w:t>
      </w:r>
      <w:r w:rsidR="004B717F">
        <w:t>both</w:t>
      </w:r>
      <w:r>
        <w:t xml:space="preserve"> strategies (</w:t>
      </w:r>
      <w:r w:rsidR="00E21527">
        <w:t xml:space="preserve">Regression including </w:t>
      </w:r>
      <w:r>
        <w:t>Lasso Regression</w:t>
      </w:r>
      <w:r w:rsidR="006266BF">
        <w:t>,</w:t>
      </w:r>
      <w:r w:rsidR="003A366E">
        <w:t xml:space="preserve"> </w:t>
      </w:r>
      <w:r>
        <w:t xml:space="preserve">Ridge Regression, and </w:t>
      </w:r>
      <w:r w:rsidR="006266BF">
        <w:t xml:space="preserve">Classification using </w:t>
      </w:r>
      <w:r>
        <w:t>Logistic Regression) to see whether any models would be good predictors of whether it is raining.</w:t>
      </w:r>
    </w:p>
    <w:p w14:paraId="1E7D0AE0" w14:textId="77777777" w:rsidR="00653363" w:rsidRPr="00653363" w:rsidRDefault="00653363" w:rsidP="00653363"/>
    <w:p w14:paraId="68AF2CDE" w14:textId="798ADB35" w:rsidR="0058299E" w:rsidRDefault="00653363" w:rsidP="00653363">
      <w:pPr>
        <w:rPr>
          <w:b/>
          <w:bCs/>
          <w:i/>
          <w:iCs/>
          <w:sz w:val="28"/>
          <w:szCs w:val="28"/>
        </w:rPr>
      </w:pPr>
      <w:r>
        <w:rPr>
          <w:b/>
          <w:bCs/>
          <w:i/>
          <w:iCs/>
          <w:sz w:val="28"/>
          <w:szCs w:val="28"/>
        </w:rPr>
        <w:t>Results</w:t>
      </w:r>
    </w:p>
    <w:p w14:paraId="51C27F25" w14:textId="3C8BE30F" w:rsidR="000E551D" w:rsidRDefault="0058299E" w:rsidP="00396184">
      <w:pPr>
        <w:ind w:firstLine="720"/>
      </w:pPr>
      <w:r w:rsidRPr="0058299E">
        <w:t>The Table below shows the R^2 values of the models tested with the different training and testing splits:</w:t>
      </w:r>
    </w:p>
    <w:p w14:paraId="5D92844C" w14:textId="76C34612" w:rsidR="006E29BF" w:rsidRPr="00396184" w:rsidRDefault="006E29BF" w:rsidP="00396184">
      <w:pPr>
        <w:ind w:firstLine="720"/>
      </w:pPr>
    </w:p>
    <w:tbl>
      <w:tblPr>
        <w:tblStyle w:val="GridTable1Light-Accent1"/>
        <w:tblW w:w="0" w:type="auto"/>
        <w:tblLook w:val="04A0" w:firstRow="1" w:lastRow="0" w:firstColumn="1" w:lastColumn="0" w:noHBand="0" w:noVBand="1"/>
      </w:tblPr>
      <w:tblGrid>
        <w:gridCol w:w="2012"/>
        <w:gridCol w:w="2316"/>
        <w:gridCol w:w="2484"/>
        <w:gridCol w:w="2538"/>
      </w:tblGrid>
      <w:tr w:rsidR="004A08C3" w14:paraId="12026EF7" w14:textId="77777777" w:rsidTr="006E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92B2B5" w:themeFill="accent1" w:themeFillTint="99"/>
          </w:tcPr>
          <w:p w14:paraId="1DD8394F" w14:textId="15D0BD9D" w:rsidR="004A08C3" w:rsidRDefault="004A08C3" w:rsidP="004A08C3">
            <w:pPr>
              <w:rPr>
                <w:b w:val="0"/>
                <w:bCs w:val="0"/>
                <w:i/>
                <w:iCs/>
                <w:sz w:val="28"/>
                <w:szCs w:val="28"/>
              </w:rPr>
            </w:pPr>
            <w:r>
              <w:t>Percentage data used (train, test) / Model</w:t>
            </w:r>
          </w:p>
        </w:tc>
        <w:tc>
          <w:tcPr>
            <w:tcW w:w="2030" w:type="dxa"/>
            <w:shd w:val="clear" w:color="auto" w:fill="92B2B5" w:themeFill="accent1" w:themeFillTint="99"/>
          </w:tcPr>
          <w:p w14:paraId="0B1B5C8D" w14:textId="4913EF56" w:rsidR="004A08C3" w:rsidRDefault="004A08C3" w:rsidP="004A08C3">
            <w:pPr>
              <w:cnfStyle w:val="100000000000" w:firstRow="1" w:lastRow="0" w:firstColumn="0" w:lastColumn="0" w:oddVBand="0" w:evenVBand="0" w:oddHBand="0" w:evenHBand="0" w:firstRowFirstColumn="0" w:firstRowLastColumn="0" w:lastRowFirstColumn="0" w:lastRowLastColumn="0"/>
              <w:rPr>
                <w:b w:val="0"/>
                <w:bCs w:val="0"/>
                <w:i/>
                <w:iCs/>
                <w:sz w:val="28"/>
                <w:szCs w:val="28"/>
              </w:rPr>
            </w:pPr>
            <w:r>
              <w:t>70, 30</w:t>
            </w:r>
          </w:p>
        </w:tc>
        <w:tc>
          <w:tcPr>
            <w:tcW w:w="2501" w:type="dxa"/>
            <w:shd w:val="clear" w:color="auto" w:fill="92B2B5" w:themeFill="accent1" w:themeFillTint="99"/>
          </w:tcPr>
          <w:p w14:paraId="33BA4053" w14:textId="1CD19720" w:rsidR="004A08C3" w:rsidRDefault="004A08C3" w:rsidP="004A08C3">
            <w:pPr>
              <w:cnfStyle w:val="100000000000" w:firstRow="1" w:lastRow="0" w:firstColumn="0" w:lastColumn="0" w:oddVBand="0" w:evenVBand="0" w:oddHBand="0" w:evenHBand="0" w:firstRowFirstColumn="0" w:firstRowLastColumn="0" w:lastRowFirstColumn="0" w:lastRowLastColumn="0"/>
              <w:rPr>
                <w:b w:val="0"/>
                <w:bCs w:val="0"/>
                <w:i/>
                <w:iCs/>
                <w:sz w:val="28"/>
                <w:szCs w:val="28"/>
              </w:rPr>
            </w:pPr>
            <w:r>
              <w:t>80, 20</w:t>
            </w:r>
          </w:p>
        </w:tc>
        <w:tc>
          <w:tcPr>
            <w:tcW w:w="2574" w:type="dxa"/>
            <w:shd w:val="clear" w:color="auto" w:fill="92B2B5" w:themeFill="accent1" w:themeFillTint="99"/>
          </w:tcPr>
          <w:p w14:paraId="0B428559" w14:textId="2F9F7B25" w:rsidR="004A08C3" w:rsidRDefault="004A08C3" w:rsidP="004A08C3">
            <w:pPr>
              <w:cnfStyle w:val="100000000000" w:firstRow="1" w:lastRow="0" w:firstColumn="0" w:lastColumn="0" w:oddVBand="0" w:evenVBand="0" w:oddHBand="0" w:evenHBand="0" w:firstRowFirstColumn="0" w:firstRowLastColumn="0" w:lastRowFirstColumn="0" w:lastRowLastColumn="0"/>
              <w:rPr>
                <w:b w:val="0"/>
                <w:bCs w:val="0"/>
                <w:i/>
                <w:iCs/>
                <w:sz w:val="28"/>
                <w:szCs w:val="28"/>
              </w:rPr>
            </w:pPr>
            <w:r>
              <w:t xml:space="preserve">90, 10 </w:t>
            </w:r>
          </w:p>
        </w:tc>
      </w:tr>
      <w:tr w:rsidR="00C37258" w14:paraId="22D2D0C6" w14:textId="77777777" w:rsidTr="006E29BF">
        <w:tc>
          <w:tcPr>
            <w:cnfStyle w:val="001000000000" w:firstRow="0" w:lastRow="0" w:firstColumn="1" w:lastColumn="0" w:oddVBand="0" w:evenVBand="0" w:oddHBand="0" w:evenHBand="0" w:firstRowFirstColumn="0" w:firstRowLastColumn="0" w:lastRowFirstColumn="0" w:lastRowLastColumn="0"/>
            <w:tcW w:w="2245" w:type="dxa"/>
            <w:shd w:val="clear" w:color="auto" w:fill="92B2B5" w:themeFill="accent1" w:themeFillTint="99"/>
          </w:tcPr>
          <w:p w14:paraId="0267C616" w14:textId="74BE4526" w:rsidR="00C37258" w:rsidRDefault="00C37258" w:rsidP="00C37258">
            <w:pPr>
              <w:rPr>
                <w:b w:val="0"/>
                <w:bCs w:val="0"/>
                <w:i/>
                <w:iCs/>
                <w:sz w:val="28"/>
                <w:szCs w:val="28"/>
              </w:rPr>
            </w:pPr>
            <w:r>
              <w:t>Ridge Regression</w:t>
            </w:r>
          </w:p>
        </w:tc>
        <w:tc>
          <w:tcPr>
            <w:tcW w:w="2030" w:type="dxa"/>
          </w:tcPr>
          <w:p w14:paraId="6226F0FD" w14:textId="0C49F6AD" w:rsidR="00C37258" w:rsidRPr="003C0882" w:rsidRDefault="00664FD7" w:rsidP="00C37258">
            <w:pPr>
              <w:cnfStyle w:val="000000000000" w:firstRow="0" w:lastRow="0" w:firstColumn="0" w:lastColumn="0" w:oddVBand="0" w:evenVBand="0" w:oddHBand="0" w:evenHBand="0" w:firstRowFirstColumn="0" w:firstRowLastColumn="0" w:lastRowFirstColumn="0" w:lastRowLastColumn="0"/>
            </w:pPr>
            <w:r w:rsidRPr="003C0882">
              <w:t>0.1740127159429855</w:t>
            </w:r>
          </w:p>
        </w:tc>
        <w:tc>
          <w:tcPr>
            <w:tcW w:w="2501" w:type="dxa"/>
          </w:tcPr>
          <w:p w14:paraId="0AF80031" w14:textId="0895547C" w:rsidR="00C37258" w:rsidRPr="003C0882" w:rsidRDefault="00664FD7" w:rsidP="00C37258">
            <w:pPr>
              <w:cnfStyle w:val="000000000000" w:firstRow="0" w:lastRow="0" w:firstColumn="0" w:lastColumn="0" w:oddVBand="0" w:evenVBand="0" w:oddHBand="0" w:evenHBand="0" w:firstRowFirstColumn="0" w:firstRowLastColumn="0" w:lastRowFirstColumn="0" w:lastRowLastColumn="0"/>
            </w:pPr>
            <w:r w:rsidRPr="003C0882">
              <w:t>0.23743528091825916</w:t>
            </w:r>
          </w:p>
        </w:tc>
        <w:tc>
          <w:tcPr>
            <w:tcW w:w="2574" w:type="dxa"/>
          </w:tcPr>
          <w:p w14:paraId="672C1FF4" w14:textId="31AE0A7C" w:rsidR="00C37258" w:rsidRPr="003C0882" w:rsidRDefault="008A43F4" w:rsidP="00C37258">
            <w:pPr>
              <w:cnfStyle w:val="000000000000" w:firstRow="0" w:lastRow="0" w:firstColumn="0" w:lastColumn="0" w:oddVBand="0" w:evenVBand="0" w:oddHBand="0" w:evenHBand="0" w:firstRowFirstColumn="0" w:firstRowLastColumn="0" w:lastRowFirstColumn="0" w:lastRowLastColumn="0"/>
            </w:pPr>
            <w:r>
              <w:t>*</w:t>
            </w:r>
            <w:r w:rsidR="00664FD7" w:rsidRPr="003C0882">
              <w:t>0.3015647810105274</w:t>
            </w:r>
          </w:p>
        </w:tc>
      </w:tr>
      <w:tr w:rsidR="00C37258" w14:paraId="2A8EDCC2" w14:textId="77777777" w:rsidTr="006E29BF">
        <w:tc>
          <w:tcPr>
            <w:cnfStyle w:val="001000000000" w:firstRow="0" w:lastRow="0" w:firstColumn="1" w:lastColumn="0" w:oddVBand="0" w:evenVBand="0" w:oddHBand="0" w:evenHBand="0" w:firstRowFirstColumn="0" w:firstRowLastColumn="0" w:lastRowFirstColumn="0" w:lastRowLastColumn="0"/>
            <w:tcW w:w="2245" w:type="dxa"/>
            <w:shd w:val="clear" w:color="auto" w:fill="92B2B5" w:themeFill="accent1" w:themeFillTint="99"/>
          </w:tcPr>
          <w:p w14:paraId="0C9FFC72" w14:textId="4733B9F4" w:rsidR="00C37258" w:rsidRDefault="00C37258" w:rsidP="00C37258">
            <w:pPr>
              <w:rPr>
                <w:b w:val="0"/>
                <w:bCs w:val="0"/>
                <w:i/>
                <w:iCs/>
                <w:sz w:val="28"/>
                <w:szCs w:val="28"/>
              </w:rPr>
            </w:pPr>
            <w:r>
              <w:t>Lasso Regression</w:t>
            </w:r>
          </w:p>
        </w:tc>
        <w:tc>
          <w:tcPr>
            <w:tcW w:w="2030" w:type="dxa"/>
          </w:tcPr>
          <w:p w14:paraId="70A463F3" w14:textId="67D308A0" w:rsidR="00C37258" w:rsidRPr="003C0882" w:rsidRDefault="00664FD7" w:rsidP="00C37258">
            <w:pPr>
              <w:cnfStyle w:val="000000000000" w:firstRow="0" w:lastRow="0" w:firstColumn="0" w:lastColumn="0" w:oddVBand="0" w:evenVBand="0" w:oddHBand="0" w:evenHBand="0" w:firstRowFirstColumn="0" w:firstRowLastColumn="0" w:lastRowFirstColumn="0" w:lastRowLastColumn="0"/>
            </w:pPr>
            <w:r w:rsidRPr="003C0882">
              <w:t xml:space="preserve"> </w:t>
            </w:r>
            <w:r w:rsidR="003C0882">
              <w:t>-</w:t>
            </w:r>
            <w:r w:rsidRPr="003C0882">
              <w:t>0.00237072728564</w:t>
            </w:r>
          </w:p>
        </w:tc>
        <w:tc>
          <w:tcPr>
            <w:tcW w:w="2501" w:type="dxa"/>
          </w:tcPr>
          <w:p w14:paraId="6D9B4681" w14:textId="25FEDB96" w:rsidR="00C37258" w:rsidRPr="003C0882" w:rsidRDefault="00664FD7" w:rsidP="00C37258">
            <w:pPr>
              <w:cnfStyle w:val="000000000000" w:firstRow="0" w:lastRow="0" w:firstColumn="0" w:lastColumn="0" w:oddVBand="0" w:evenVBand="0" w:oddHBand="0" w:evenHBand="0" w:firstRowFirstColumn="0" w:firstRowLastColumn="0" w:lastRowFirstColumn="0" w:lastRowLastColumn="0"/>
            </w:pPr>
            <w:r w:rsidRPr="003C0882">
              <w:t>-0.0195017853394967</w:t>
            </w:r>
          </w:p>
        </w:tc>
        <w:tc>
          <w:tcPr>
            <w:tcW w:w="2574" w:type="dxa"/>
          </w:tcPr>
          <w:p w14:paraId="78ECABFC" w14:textId="3D3ACDD4" w:rsidR="00C37258" w:rsidRPr="003C0882" w:rsidRDefault="00664FD7" w:rsidP="00C37258">
            <w:pPr>
              <w:cnfStyle w:val="000000000000" w:firstRow="0" w:lastRow="0" w:firstColumn="0" w:lastColumn="0" w:oddVBand="0" w:evenVBand="0" w:oddHBand="0" w:evenHBand="0" w:firstRowFirstColumn="0" w:firstRowLastColumn="0" w:lastRowFirstColumn="0" w:lastRowLastColumn="0"/>
            </w:pPr>
            <w:r w:rsidRPr="003C0882">
              <w:t>-0.00077622761002715</w:t>
            </w:r>
          </w:p>
        </w:tc>
      </w:tr>
    </w:tbl>
    <w:p w14:paraId="47ADE907" w14:textId="2AF32485" w:rsidR="008A43F4" w:rsidRPr="00E0280B" w:rsidRDefault="008A43F4" w:rsidP="007D4C45">
      <w:pPr>
        <w:shd w:val="clear" w:color="auto" w:fill="FFFFFF"/>
        <w:spacing w:before="100" w:beforeAutospacing="1" w:after="100" w:afterAutospacing="1"/>
        <w:contextualSpacing/>
        <w:rPr>
          <w:sz w:val="21"/>
          <w:szCs w:val="21"/>
        </w:rPr>
      </w:pPr>
      <w:r w:rsidRPr="00E0280B">
        <w:rPr>
          <w:sz w:val="21"/>
          <w:szCs w:val="21"/>
        </w:rPr>
        <w:t>* The best model R^2 value out of all tested.</w:t>
      </w:r>
    </w:p>
    <w:p w14:paraId="09A1E9C9" w14:textId="77777777" w:rsidR="000E551D" w:rsidRDefault="000E551D" w:rsidP="000E551D">
      <w:pPr>
        <w:rPr>
          <w:sz w:val="16"/>
          <w:szCs w:val="16"/>
        </w:rPr>
      </w:pPr>
    </w:p>
    <w:p w14:paraId="2F456503" w14:textId="3F610FA4" w:rsidR="003A366E" w:rsidRDefault="003A366E" w:rsidP="000E551D">
      <w:r>
        <w:t>N</w:t>
      </w:r>
      <w:r w:rsidR="00084B41">
        <w:t>either</w:t>
      </w:r>
      <w:r>
        <w:t xml:space="preserve"> of these models seem to be very good predictors, although with more data, Ridge regression could become a good predictor as the trend for R^2 seems to be increasing with more training data</w:t>
      </w:r>
      <w:r w:rsidR="008A43F4">
        <w:t>, culminating in the starred value of ~0.3</w:t>
      </w:r>
      <w:r>
        <w:t xml:space="preserve">. </w:t>
      </w:r>
    </w:p>
    <w:p w14:paraId="5B8CB0A2" w14:textId="77777777" w:rsidR="000E551D" w:rsidRDefault="000E551D" w:rsidP="000E551D"/>
    <w:p w14:paraId="1D8CE4C9" w14:textId="3CC137F6" w:rsidR="003A366E" w:rsidRDefault="003A366E" w:rsidP="000E551D">
      <w:r>
        <w:t>We tried logistic regression by treating the precipitation as a binary label (rain or no rain) using the following logic: raining (1) if the precipitation level is greater than threshold,</w:t>
      </w:r>
      <w:r w:rsidR="00FB2391">
        <w:t xml:space="preserve"> non-inclusive,</w:t>
      </w:r>
      <w:r>
        <w:t xml:space="preserve"> else no rain (0). We ran logistic regression using three different thresholds (0, 0.2, 0.5) for generating the precipitation label. </w:t>
      </w:r>
      <w:r w:rsidR="00B81648">
        <w:t xml:space="preserve">For this experiment we held the train-test split constant at 90-10 as previous experiments have shown that with this small amount of data, a train-test split of 90-10 generally yields the best models. </w:t>
      </w:r>
      <w:r>
        <w:t xml:space="preserve">Below are the results for each test case. </w:t>
      </w:r>
    </w:p>
    <w:p w14:paraId="3D943FC1" w14:textId="77777777" w:rsidR="000E551D" w:rsidRDefault="000E551D" w:rsidP="00B81648">
      <w:pPr>
        <w:ind w:firstLine="720"/>
      </w:pPr>
    </w:p>
    <w:p w14:paraId="75DE7483" w14:textId="5A81F0DD" w:rsidR="003A366E" w:rsidRPr="000E551D" w:rsidRDefault="003A366E" w:rsidP="000E551D">
      <w:pPr>
        <w:jc w:val="center"/>
        <w:rPr>
          <w:b/>
          <w:bCs/>
          <w:i/>
          <w:iCs/>
        </w:rPr>
      </w:pPr>
      <w:r w:rsidRPr="000E551D">
        <w:rPr>
          <w:b/>
          <w:bCs/>
          <w:i/>
          <w:iCs/>
        </w:rPr>
        <w:t>Threshold = 0</w:t>
      </w:r>
    </w:p>
    <w:tbl>
      <w:tblPr>
        <w:tblStyle w:val="GridTable1Light-Accent1"/>
        <w:tblW w:w="7740" w:type="dxa"/>
        <w:tblInd w:w="715" w:type="dxa"/>
        <w:tblLayout w:type="fixed"/>
        <w:tblLook w:val="04A0" w:firstRow="1" w:lastRow="0" w:firstColumn="1" w:lastColumn="0" w:noHBand="0" w:noVBand="1"/>
      </w:tblPr>
      <w:tblGrid>
        <w:gridCol w:w="2520"/>
        <w:gridCol w:w="3060"/>
        <w:gridCol w:w="2160"/>
      </w:tblGrid>
      <w:tr w:rsidR="003A366E" w14:paraId="42C347A8" w14:textId="77777777" w:rsidTr="000E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59B205" w14:textId="3AE7533C" w:rsidR="003A366E" w:rsidRDefault="003B7DCA" w:rsidP="000E551D">
            <w:pPr>
              <w:jc w:val="center"/>
            </w:pPr>
            <w:r>
              <w:t>Condition</w:t>
            </w:r>
          </w:p>
        </w:tc>
        <w:tc>
          <w:tcPr>
            <w:tcW w:w="3060" w:type="dxa"/>
          </w:tcPr>
          <w:p w14:paraId="2D0F26F6" w14:textId="0DE3403B" w:rsidR="003A366E" w:rsidRDefault="003A366E" w:rsidP="000E551D">
            <w:pPr>
              <w:jc w:val="center"/>
              <w:cnfStyle w:val="100000000000" w:firstRow="1" w:lastRow="0" w:firstColumn="0" w:lastColumn="0" w:oddVBand="0" w:evenVBand="0" w:oddHBand="0" w:evenHBand="0" w:firstRowFirstColumn="0" w:firstRowLastColumn="0" w:lastRowFirstColumn="0" w:lastRowLastColumn="0"/>
            </w:pPr>
            <w:r>
              <w:t>Precision</w:t>
            </w:r>
          </w:p>
        </w:tc>
        <w:tc>
          <w:tcPr>
            <w:tcW w:w="2160" w:type="dxa"/>
          </w:tcPr>
          <w:p w14:paraId="3956673C" w14:textId="630932F2" w:rsidR="003A366E" w:rsidRDefault="003A366E" w:rsidP="000E551D">
            <w:pPr>
              <w:jc w:val="center"/>
              <w:cnfStyle w:val="100000000000" w:firstRow="1" w:lastRow="0" w:firstColumn="0" w:lastColumn="0" w:oddVBand="0" w:evenVBand="0" w:oddHBand="0" w:evenHBand="0" w:firstRowFirstColumn="0" w:firstRowLastColumn="0" w:lastRowFirstColumn="0" w:lastRowLastColumn="0"/>
            </w:pPr>
            <w:r>
              <w:t>Recall</w:t>
            </w:r>
          </w:p>
        </w:tc>
      </w:tr>
      <w:tr w:rsidR="003A366E" w14:paraId="5B85A87E" w14:textId="77777777" w:rsidTr="000E551D">
        <w:tc>
          <w:tcPr>
            <w:cnfStyle w:val="001000000000" w:firstRow="0" w:lastRow="0" w:firstColumn="1" w:lastColumn="0" w:oddVBand="0" w:evenVBand="0" w:oddHBand="0" w:evenHBand="0" w:firstRowFirstColumn="0" w:firstRowLastColumn="0" w:lastRowFirstColumn="0" w:lastRowLastColumn="0"/>
            <w:tcW w:w="2520" w:type="dxa"/>
          </w:tcPr>
          <w:p w14:paraId="58A0D038" w14:textId="582B2CDA" w:rsidR="003A366E" w:rsidRDefault="003A366E" w:rsidP="000E551D">
            <w:pPr>
              <w:jc w:val="center"/>
            </w:pPr>
            <w:r>
              <w:t>0 (no rain)</w:t>
            </w:r>
          </w:p>
        </w:tc>
        <w:tc>
          <w:tcPr>
            <w:tcW w:w="3060" w:type="dxa"/>
          </w:tcPr>
          <w:p w14:paraId="2C60EC88" w14:textId="0015DB93" w:rsidR="003A366E" w:rsidRDefault="00B76457" w:rsidP="000E551D">
            <w:pPr>
              <w:jc w:val="center"/>
              <w:cnfStyle w:val="000000000000" w:firstRow="0" w:lastRow="0" w:firstColumn="0" w:lastColumn="0" w:oddVBand="0" w:evenVBand="0" w:oddHBand="0" w:evenHBand="0" w:firstRowFirstColumn="0" w:firstRowLastColumn="0" w:lastRowFirstColumn="0" w:lastRowLastColumn="0"/>
            </w:pPr>
            <w:r w:rsidRPr="00B76457">
              <w:t>0.84</w:t>
            </w:r>
          </w:p>
        </w:tc>
        <w:tc>
          <w:tcPr>
            <w:tcW w:w="2160" w:type="dxa"/>
          </w:tcPr>
          <w:p w14:paraId="1D5EDE5F" w14:textId="1EC90A08" w:rsidR="003A366E" w:rsidRDefault="00B76457" w:rsidP="000E551D">
            <w:pPr>
              <w:jc w:val="center"/>
              <w:cnfStyle w:val="000000000000" w:firstRow="0" w:lastRow="0" w:firstColumn="0" w:lastColumn="0" w:oddVBand="0" w:evenVBand="0" w:oddHBand="0" w:evenHBand="0" w:firstRowFirstColumn="0" w:firstRowLastColumn="0" w:lastRowFirstColumn="0" w:lastRowLastColumn="0"/>
            </w:pPr>
            <w:r w:rsidRPr="00B76457">
              <w:t>0.94</w:t>
            </w:r>
          </w:p>
        </w:tc>
      </w:tr>
      <w:tr w:rsidR="003A366E" w14:paraId="730C5963" w14:textId="77777777" w:rsidTr="000E551D">
        <w:tc>
          <w:tcPr>
            <w:cnfStyle w:val="001000000000" w:firstRow="0" w:lastRow="0" w:firstColumn="1" w:lastColumn="0" w:oddVBand="0" w:evenVBand="0" w:oddHBand="0" w:evenHBand="0" w:firstRowFirstColumn="0" w:firstRowLastColumn="0" w:lastRowFirstColumn="0" w:lastRowLastColumn="0"/>
            <w:tcW w:w="2520" w:type="dxa"/>
          </w:tcPr>
          <w:p w14:paraId="319DDCA4" w14:textId="0B6494BE" w:rsidR="003A366E" w:rsidRDefault="003A366E" w:rsidP="000E551D">
            <w:pPr>
              <w:jc w:val="center"/>
            </w:pPr>
            <w:r>
              <w:t>1 (rain)</w:t>
            </w:r>
          </w:p>
        </w:tc>
        <w:tc>
          <w:tcPr>
            <w:tcW w:w="3060" w:type="dxa"/>
          </w:tcPr>
          <w:p w14:paraId="10264484" w14:textId="5A4AB410" w:rsidR="003A366E" w:rsidRDefault="00B76457" w:rsidP="000E551D">
            <w:pPr>
              <w:jc w:val="center"/>
              <w:cnfStyle w:val="000000000000" w:firstRow="0" w:lastRow="0" w:firstColumn="0" w:lastColumn="0" w:oddVBand="0" w:evenVBand="0" w:oddHBand="0" w:evenHBand="0" w:firstRowFirstColumn="0" w:firstRowLastColumn="0" w:lastRowFirstColumn="0" w:lastRowLastColumn="0"/>
            </w:pPr>
            <w:r w:rsidRPr="00B76457">
              <w:t>0.67</w:t>
            </w:r>
          </w:p>
        </w:tc>
        <w:tc>
          <w:tcPr>
            <w:tcW w:w="2160" w:type="dxa"/>
          </w:tcPr>
          <w:p w14:paraId="271F33A0" w14:textId="2D287FF2" w:rsidR="003A366E" w:rsidRDefault="00B76457" w:rsidP="000E551D">
            <w:pPr>
              <w:jc w:val="center"/>
              <w:cnfStyle w:val="000000000000" w:firstRow="0" w:lastRow="0" w:firstColumn="0" w:lastColumn="0" w:oddVBand="0" w:evenVBand="0" w:oddHBand="0" w:evenHBand="0" w:firstRowFirstColumn="0" w:firstRowLastColumn="0" w:lastRowFirstColumn="0" w:lastRowLastColumn="0"/>
            </w:pPr>
            <w:r w:rsidRPr="00B76457">
              <w:t>0.40</w:t>
            </w:r>
          </w:p>
        </w:tc>
      </w:tr>
    </w:tbl>
    <w:p w14:paraId="39960C28" w14:textId="77777777" w:rsidR="003A366E" w:rsidRDefault="003A366E" w:rsidP="000E551D">
      <w:pPr>
        <w:jc w:val="center"/>
      </w:pPr>
    </w:p>
    <w:p w14:paraId="54841266" w14:textId="11031747" w:rsidR="00FB2391" w:rsidRPr="000E551D" w:rsidRDefault="00FB2391" w:rsidP="000E551D">
      <w:pPr>
        <w:ind w:firstLine="720"/>
        <w:jc w:val="center"/>
        <w:rPr>
          <w:b/>
          <w:bCs/>
          <w:i/>
          <w:iCs/>
        </w:rPr>
      </w:pPr>
      <w:r w:rsidRPr="000E551D">
        <w:rPr>
          <w:b/>
          <w:bCs/>
          <w:i/>
          <w:iCs/>
        </w:rPr>
        <w:t>Threshold = 0.2</w:t>
      </w:r>
    </w:p>
    <w:tbl>
      <w:tblPr>
        <w:tblStyle w:val="GridTable1Light-Accent1"/>
        <w:tblW w:w="0" w:type="auto"/>
        <w:tblInd w:w="715" w:type="dxa"/>
        <w:tblLayout w:type="fixed"/>
        <w:tblLook w:val="04A0" w:firstRow="1" w:lastRow="0" w:firstColumn="1" w:lastColumn="0" w:noHBand="0" w:noVBand="1"/>
      </w:tblPr>
      <w:tblGrid>
        <w:gridCol w:w="2520"/>
        <w:gridCol w:w="3060"/>
        <w:gridCol w:w="2160"/>
      </w:tblGrid>
      <w:tr w:rsidR="00FB2391" w14:paraId="3393ABC3" w14:textId="77777777" w:rsidTr="000E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9C2A9D2" w14:textId="77777777" w:rsidR="00FB2391" w:rsidRDefault="00FB2391" w:rsidP="000E551D">
            <w:pPr>
              <w:jc w:val="center"/>
            </w:pPr>
            <w:r>
              <w:t>Condition</w:t>
            </w:r>
          </w:p>
        </w:tc>
        <w:tc>
          <w:tcPr>
            <w:tcW w:w="3060" w:type="dxa"/>
          </w:tcPr>
          <w:p w14:paraId="6BF9C42A" w14:textId="77777777" w:rsidR="00FB2391" w:rsidRDefault="00FB2391" w:rsidP="000E551D">
            <w:pPr>
              <w:jc w:val="center"/>
              <w:cnfStyle w:val="100000000000" w:firstRow="1" w:lastRow="0" w:firstColumn="0" w:lastColumn="0" w:oddVBand="0" w:evenVBand="0" w:oddHBand="0" w:evenHBand="0" w:firstRowFirstColumn="0" w:firstRowLastColumn="0" w:lastRowFirstColumn="0" w:lastRowLastColumn="0"/>
            </w:pPr>
            <w:r>
              <w:t>Precision</w:t>
            </w:r>
          </w:p>
        </w:tc>
        <w:tc>
          <w:tcPr>
            <w:tcW w:w="2160" w:type="dxa"/>
          </w:tcPr>
          <w:p w14:paraId="67E76828" w14:textId="77777777" w:rsidR="00FB2391" w:rsidRDefault="00FB2391" w:rsidP="000E551D">
            <w:pPr>
              <w:jc w:val="center"/>
              <w:cnfStyle w:val="100000000000" w:firstRow="1" w:lastRow="0" w:firstColumn="0" w:lastColumn="0" w:oddVBand="0" w:evenVBand="0" w:oddHBand="0" w:evenHBand="0" w:firstRowFirstColumn="0" w:firstRowLastColumn="0" w:lastRowFirstColumn="0" w:lastRowLastColumn="0"/>
            </w:pPr>
            <w:r>
              <w:t>Recall</w:t>
            </w:r>
          </w:p>
        </w:tc>
      </w:tr>
      <w:tr w:rsidR="00FB2391" w14:paraId="34405558" w14:textId="77777777" w:rsidTr="000E551D">
        <w:tc>
          <w:tcPr>
            <w:cnfStyle w:val="001000000000" w:firstRow="0" w:lastRow="0" w:firstColumn="1" w:lastColumn="0" w:oddVBand="0" w:evenVBand="0" w:oddHBand="0" w:evenHBand="0" w:firstRowFirstColumn="0" w:firstRowLastColumn="0" w:lastRowFirstColumn="0" w:lastRowLastColumn="0"/>
            <w:tcW w:w="2520" w:type="dxa"/>
          </w:tcPr>
          <w:p w14:paraId="43311A87" w14:textId="77777777" w:rsidR="00FB2391" w:rsidRDefault="00FB2391" w:rsidP="000E551D">
            <w:pPr>
              <w:jc w:val="center"/>
            </w:pPr>
            <w:r>
              <w:t>0 (no rain)</w:t>
            </w:r>
          </w:p>
        </w:tc>
        <w:tc>
          <w:tcPr>
            <w:tcW w:w="3060" w:type="dxa"/>
          </w:tcPr>
          <w:p w14:paraId="4DD379D8" w14:textId="77777777" w:rsidR="00FB2391" w:rsidRDefault="00FB2391" w:rsidP="000E551D">
            <w:pPr>
              <w:jc w:val="center"/>
              <w:cnfStyle w:val="000000000000" w:firstRow="0" w:lastRow="0" w:firstColumn="0" w:lastColumn="0" w:oddVBand="0" w:evenVBand="0" w:oddHBand="0" w:evenHBand="0" w:firstRowFirstColumn="0" w:firstRowLastColumn="0" w:lastRowFirstColumn="0" w:lastRowLastColumn="0"/>
            </w:pPr>
            <w:r>
              <w:t>0.9</w:t>
            </w:r>
          </w:p>
        </w:tc>
        <w:tc>
          <w:tcPr>
            <w:tcW w:w="2160" w:type="dxa"/>
          </w:tcPr>
          <w:p w14:paraId="44F63447" w14:textId="77777777" w:rsidR="00FB2391" w:rsidRDefault="00FB2391" w:rsidP="000E551D">
            <w:pPr>
              <w:jc w:val="center"/>
              <w:cnfStyle w:val="000000000000" w:firstRow="0" w:lastRow="0" w:firstColumn="0" w:lastColumn="0" w:oddVBand="0" w:evenVBand="0" w:oddHBand="0" w:evenHBand="0" w:firstRowFirstColumn="0" w:firstRowLastColumn="0" w:lastRowFirstColumn="0" w:lastRowLastColumn="0"/>
            </w:pPr>
            <w:r>
              <w:t>1</w:t>
            </w:r>
          </w:p>
        </w:tc>
      </w:tr>
      <w:tr w:rsidR="00FB2391" w14:paraId="26623971" w14:textId="77777777" w:rsidTr="000E551D">
        <w:tc>
          <w:tcPr>
            <w:cnfStyle w:val="001000000000" w:firstRow="0" w:lastRow="0" w:firstColumn="1" w:lastColumn="0" w:oddVBand="0" w:evenVBand="0" w:oddHBand="0" w:evenHBand="0" w:firstRowFirstColumn="0" w:firstRowLastColumn="0" w:lastRowFirstColumn="0" w:lastRowLastColumn="0"/>
            <w:tcW w:w="2520" w:type="dxa"/>
          </w:tcPr>
          <w:p w14:paraId="2316EABC" w14:textId="77777777" w:rsidR="00FB2391" w:rsidRDefault="00FB2391" w:rsidP="000E551D">
            <w:pPr>
              <w:jc w:val="center"/>
            </w:pPr>
            <w:r>
              <w:t>1 (rain)</w:t>
            </w:r>
          </w:p>
        </w:tc>
        <w:tc>
          <w:tcPr>
            <w:tcW w:w="3060" w:type="dxa"/>
          </w:tcPr>
          <w:p w14:paraId="4137F900" w14:textId="77777777" w:rsidR="00FB2391" w:rsidRDefault="00FB2391" w:rsidP="000E551D">
            <w:pPr>
              <w:jc w:val="center"/>
              <w:cnfStyle w:val="000000000000" w:firstRow="0" w:lastRow="0" w:firstColumn="0" w:lastColumn="0" w:oddVBand="0" w:evenVBand="0" w:oddHBand="0" w:evenHBand="0" w:firstRowFirstColumn="0" w:firstRowLastColumn="0" w:lastRowFirstColumn="0" w:lastRowLastColumn="0"/>
            </w:pPr>
            <w:r>
              <w:t>1</w:t>
            </w:r>
          </w:p>
        </w:tc>
        <w:tc>
          <w:tcPr>
            <w:tcW w:w="2160" w:type="dxa"/>
          </w:tcPr>
          <w:p w14:paraId="1B585283" w14:textId="77777777" w:rsidR="00FB2391" w:rsidRDefault="00FB2391" w:rsidP="000E551D">
            <w:pPr>
              <w:jc w:val="center"/>
              <w:cnfStyle w:val="000000000000" w:firstRow="0" w:lastRow="0" w:firstColumn="0" w:lastColumn="0" w:oddVBand="0" w:evenVBand="0" w:oddHBand="0" w:evenHBand="0" w:firstRowFirstColumn="0" w:firstRowLastColumn="0" w:lastRowFirstColumn="0" w:lastRowLastColumn="0"/>
            </w:pPr>
            <w:r>
              <w:t>0.33</w:t>
            </w:r>
          </w:p>
        </w:tc>
      </w:tr>
    </w:tbl>
    <w:p w14:paraId="5D9D81BD" w14:textId="0E327F80" w:rsidR="003A366E" w:rsidRDefault="003A366E" w:rsidP="000E551D">
      <w:pPr>
        <w:jc w:val="center"/>
      </w:pPr>
    </w:p>
    <w:p w14:paraId="1D4242A0" w14:textId="62A39950" w:rsidR="004A12DF" w:rsidRPr="000E551D" w:rsidRDefault="004A12DF" w:rsidP="000E551D">
      <w:pPr>
        <w:ind w:firstLine="720"/>
        <w:jc w:val="center"/>
        <w:rPr>
          <w:b/>
          <w:bCs/>
          <w:i/>
          <w:iCs/>
        </w:rPr>
      </w:pPr>
      <w:r w:rsidRPr="000E551D">
        <w:rPr>
          <w:b/>
          <w:bCs/>
          <w:i/>
          <w:iCs/>
        </w:rPr>
        <w:t>Threshold = 0.5</w:t>
      </w:r>
    </w:p>
    <w:tbl>
      <w:tblPr>
        <w:tblStyle w:val="GridTable1Light-Accent1"/>
        <w:tblW w:w="0" w:type="auto"/>
        <w:tblInd w:w="715" w:type="dxa"/>
        <w:tblLayout w:type="fixed"/>
        <w:tblLook w:val="04A0" w:firstRow="1" w:lastRow="0" w:firstColumn="1" w:lastColumn="0" w:noHBand="0" w:noVBand="1"/>
      </w:tblPr>
      <w:tblGrid>
        <w:gridCol w:w="2520"/>
        <w:gridCol w:w="3060"/>
        <w:gridCol w:w="2160"/>
      </w:tblGrid>
      <w:tr w:rsidR="004A12DF" w14:paraId="11E790CD" w14:textId="77777777" w:rsidTr="000E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02A74E" w14:textId="77777777" w:rsidR="004A12DF" w:rsidRDefault="004A12DF" w:rsidP="000E551D">
            <w:pPr>
              <w:jc w:val="center"/>
            </w:pPr>
            <w:r>
              <w:t>Condition</w:t>
            </w:r>
          </w:p>
        </w:tc>
        <w:tc>
          <w:tcPr>
            <w:tcW w:w="3060" w:type="dxa"/>
          </w:tcPr>
          <w:p w14:paraId="0AD91123" w14:textId="77777777" w:rsidR="004A12DF" w:rsidRDefault="004A12DF" w:rsidP="000E551D">
            <w:pPr>
              <w:jc w:val="center"/>
              <w:cnfStyle w:val="100000000000" w:firstRow="1" w:lastRow="0" w:firstColumn="0" w:lastColumn="0" w:oddVBand="0" w:evenVBand="0" w:oddHBand="0" w:evenHBand="0" w:firstRowFirstColumn="0" w:firstRowLastColumn="0" w:lastRowFirstColumn="0" w:lastRowLastColumn="0"/>
            </w:pPr>
            <w:r>
              <w:t>Precision</w:t>
            </w:r>
          </w:p>
        </w:tc>
        <w:tc>
          <w:tcPr>
            <w:tcW w:w="2160" w:type="dxa"/>
          </w:tcPr>
          <w:p w14:paraId="44732F3A" w14:textId="77777777" w:rsidR="004A12DF" w:rsidRDefault="004A12DF" w:rsidP="000E551D">
            <w:pPr>
              <w:jc w:val="center"/>
              <w:cnfStyle w:val="100000000000" w:firstRow="1" w:lastRow="0" w:firstColumn="0" w:lastColumn="0" w:oddVBand="0" w:evenVBand="0" w:oddHBand="0" w:evenHBand="0" w:firstRowFirstColumn="0" w:firstRowLastColumn="0" w:lastRowFirstColumn="0" w:lastRowLastColumn="0"/>
            </w:pPr>
            <w:r>
              <w:t>Recall</w:t>
            </w:r>
          </w:p>
        </w:tc>
      </w:tr>
      <w:tr w:rsidR="004A12DF" w14:paraId="70A77F16" w14:textId="77777777" w:rsidTr="000E551D">
        <w:tc>
          <w:tcPr>
            <w:cnfStyle w:val="001000000000" w:firstRow="0" w:lastRow="0" w:firstColumn="1" w:lastColumn="0" w:oddVBand="0" w:evenVBand="0" w:oddHBand="0" w:evenHBand="0" w:firstRowFirstColumn="0" w:firstRowLastColumn="0" w:lastRowFirstColumn="0" w:lastRowLastColumn="0"/>
            <w:tcW w:w="2520" w:type="dxa"/>
          </w:tcPr>
          <w:p w14:paraId="7BAABBF2" w14:textId="77777777" w:rsidR="004A12DF" w:rsidRDefault="004A12DF" w:rsidP="000E551D">
            <w:pPr>
              <w:jc w:val="center"/>
            </w:pPr>
            <w:r>
              <w:t>0 (no rain)</w:t>
            </w:r>
          </w:p>
        </w:tc>
        <w:tc>
          <w:tcPr>
            <w:tcW w:w="3060" w:type="dxa"/>
          </w:tcPr>
          <w:p w14:paraId="5FF92AF3" w14:textId="06F9B287" w:rsidR="004A12DF" w:rsidRDefault="00F53123" w:rsidP="000E551D">
            <w:pPr>
              <w:jc w:val="center"/>
              <w:cnfStyle w:val="000000000000" w:firstRow="0" w:lastRow="0" w:firstColumn="0" w:lastColumn="0" w:oddVBand="0" w:evenVBand="0" w:oddHBand="0" w:evenHBand="0" w:firstRowFirstColumn="0" w:firstRowLastColumn="0" w:lastRowFirstColumn="0" w:lastRowLastColumn="0"/>
            </w:pPr>
            <w:r w:rsidRPr="00F53123">
              <w:t>0.91</w:t>
            </w:r>
          </w:p>
        </w:tc>
        <w:tc>
          <w:tcPr>
            <w:tcW w:w="2160" w:type="dxa"/>
          </w:tcPr>
          <w:p w14:paraId="74F185D0" w14:textId="77777777" w:rsidR="004A12DF" w:rsidRDefault="004A12DF" w:rsidP="000E551D">
            <w:pPr>
              <w:jc w:val="center"/>
              <w:cnfStyle w:val="000000000000" w:firstRow="0" w:lastRow="0" w:firstColumn="0" w:lastColumn="0" w:oddVBand="0" w:evenVBand="0" w:oddHBand="0" w:evenHBand="0" w:firstRowFirstColumn="0" w:firstRowLastColumn="0" w:lastRowFirstColumn="0" w:lastRowLastColumn="0"/>
            </w:pPr>
            <w:r>
              <w:t>1</w:t>
            </w:r>
          </w:p>
        </w:tc>
      </w:tr>
      <w:tr w:rsidR="004A12DF" w14:paraId="191D2574" w14:textId="77777777" w:rsidTr="000E551D">
        <w:tc>
          <w:tcPr>
            <w:cnfStyle w:val="001000000000" w:firstRow="0" w:lastRow="0" w:firstColumn="1" w:lastColumn="0" w:oddVBand="0" w:evenVBand="0" w:oddHBand="0" w:evenHBand="0" w:firstRowFirstColumn="0" w:firstRowLastColumn="0" w:lastRowFirstColumn="0" w:lastRowLastColumn="0"/>
            <w:tcW w:w="2520" w:type="dxa"/>
          </w:tcPr>
          <w:p w14:paraId="64C35904" w14:textId="77777777" w:rsidR="004A12DF" w:rsidRDefault="004A12DF" w:rsidP="000E551D">
            <w:pPr>
              <w:jc w:val="center"/>
            </w:pPr>
            <w:r>
              <w:t>1 (rain)</w:t>
            </w:r>
          </w:p>
        </w:tc>
        <w:tc>
          <w:tcPr>
            <w:tcW w:w="3060" w:type="dxa"/>
          </w:tcPr>
          <w:p w14:paraId="353AC931" w14:textId="7BE760B5" w:rsidR="004A12DF" w:rsidRDefault="00F53123" w:rsidP="000E551D">
            <w:pPr>
              <w:jc w:val="center"/>
              <w:cnfStyle w:val="000000000000" w:firstRow="0" w:lastRow="0" w:firstColumn="0" w:lastColumn="0" w:oddVBand="0" w:evenVBand="0" w:oddHBand="0" w:evenHBand="0" w:firstRowFirstColumn="0" w:firstRowLastColumn="0" w:lastRowFirstColumn="0" w:lastRowLastColumn="0"/>
            </w:pPr>
            <w:r>
              <w:t>0</w:t>
            </w:r>
          </w:p>
        </w:tc>
        <w:tc>
          <w:tcPr>
            <w:tcW w:w="2160" w:type="dxa"/>
          </w:tcPr>
          <w:p w14:paraId="2B45355E" w14:textId="25E982C6" w:rsidR="004A12DF" w:rsidRDefault="00F53123" w:rsidP="000E551D">
            <w:pPr>
              <w:jc w:val="center"/>
              <w:cnfStyle w:val="000000000000" w:firstRow="0" w:lastRow="0" w:firstColumn="0" w:lastColumn="0" w:oddVBand="0" w:evenVBand="0" w:oddHBand="0" w:evenHBand="0" w:firstRowFirstColumn="0" w:firstRowLastColumn="0" w:lastRowFirstColumn="0" w:lastRowLastColumn="0"/>
            </w:pPr>
            <w:r>
              <w:t>0</w:t>
            </w:r>
          </w:p>
        </w:tc>
      </w:tr>
    </w:tbl>
    <w:p w14:paraId="2F806D1C" w14:textId="539E151B" w:rsidR="004C1859" w:rsidRDefault="004C1859" w:rsidP="00653363"/>
    <w:p w14:paraId="729C92EF" w14:textId="686EEFFD" w:rsidR="00F53123" w:rsidRDefault="00F53123" w:rsidP="000E551D">
      <w:r>
        <w:t xml:space="preserve">From these results, </w:t>
      </w:r>
      <w:r w:rsidR="00730E69">
        <w:t xml:space="preserve">we can conclude that the best model is a logistic regression model with a threshold of zero. This model was able to recall 94% of no rain instances with a high precision (84%), and 40% of raining instances with a precision of 67%. Increasing the threshold decreases model quality, as more and more instances get predicted as no rain, leading to </w:t>
      </w:r>
      <w:r w:rsidR="008B5A0F">
        <w:t xml:space="preserve">an eventual </w:t>
      </w:r>
      <w:r w:rsidR="00730E69">
        <w:t xml:space="preserve">0% precision and 0% recall of raining instances with a threshold of 0.5. </w:t>
      </w:r>
      <w:r w:rsidR="007D4C45">
        <w:t xml:space="preserve">It is not possible to decrease the threshold below zero, so we can conclude that this is our best predictor. </w:t>
      </w:r>
    </w:p>
    <w:p w14:paraId="02F9A703" w14:textId="77777777" w:rsidR="000E551D" w:rsidRDefault="000E551D" w:rsidP="000E551D"/>
    <w:p w14:paraId="660C52F0" w14:textId="60AD658E" w:rsidR="007D4C45" w:rsidRDefault="007D4C45" w:rsidP="000E551D">
      <w:r>
        <w:t xml:space="preserve">Based on the results </w:t>
      </w:r>
      <w:r w:rsidR="00084B41">
        <w:t xml:space="preserve">from treating the problem as a continuous regression problem (lasso and ridge regression results) and a classification problem (logistic regression), we can conclude that a classification model is a better model for the question and we can reasonably predict </w:t>
      </w:r>
      <w:r w:rsidR="009D3480">
        <w:t>whether it is raining or not based on number of bicyclists, although</w:t>
      </w:r>
      <w:r w:rsidR="00225DE9">
        <w:t xml:space="preserve"> the model seems</w:t>
      </w:r>
      <w:r w:rsidR="00E32777">
        <w:t xml:space="preserve"> too precise for cases of rain. </w:t>
      </w:r>
    </w:p>
    <w:p w14:paraId="54B78253" w14:textId="77777777" w:rsidR="00560775" w:rsidRPr="005E0603" w:rsidRDefault="00560775" w:rsidP="004C1859"/>
    <w:sectPr w:rsidR="00560775" w:rsidRPr="005E0603" w:rsidSect="004C1859">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9EC53" w14:textId="77777777" w:rsidR="001F5E4D" w:rsidRDefault="001F5E4D">
      <w:r>
        <w:separator/>
      </w:r>
    </w:p>
    <w:p w14:paraId="631BEF23" w14:textId="77777777" w:rsidR="001F5E4D" w:rsidRDefault="001F5E4D"/>
    <w:p w14:paraId="41B1FA64" w14:textId="77777777" w:rsidR="001F5E4D" w:rsidRDefault="001F5E4D"/>
  </w:endnote>
  <w:endnote w:type="continuationSeparator" w:id="0">
    <w:p w14:paraId="1848B404" w14:textId="77777777" w:rsidR="001F5E4D" w:rsidRDefault="001F5E4D">
      <w:r>
        <w:continuationSeparator/>
      </w:r>
    </w:p>
    <w:p w14:paraId="382EC9F5" w14:textId="77777777" w:rsidR="001F5E4D" w:rsidRDefault="001F5E4D"/>
    <w:p w14:paraId="760680EF" w14:textId="77777777" w:rsidR="001F5E4D" w:rsidRDefault="001F5E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F3BBCE9" w14:textId="77777777" w:rsidR="00D47DDB" w:rsidRDefault="000678D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E58DE" w14:textId="77777777" w:rsidR="001F5E4D" w:rsidRDefault="001F5E4D">
      <w:r>
        <w:separator/>
      </w:r>
    </w:p>
    <w:p w14:paraId="3243ED47" w14:textId="77777777" w:rsidR="001F5E4D" w:rsidRDefault="001F5E4D"/>
    <w:p w14:paraId="72F29235" w14:textId="77777777" w:rsidR="001F5E4D" w:rsidRDefault="001F5E4D"/>
  </w:footnote>
  <w:footnote w:type="continuationSeparator" w:id="0">
    <w:p w14:paraId="52260498" w14:textId="77777777" w:rsidR="001F5E4D" w:rsidRDefault="001F5E4D">
      <w:r>
        <w:continuationSeparator/>
      </w:r>
    </w:p>
    <w:p w14:paraId="178B20AD" w14:textId="77777777" w:rsidR="001F5E4D" w:rsidRDefault="001F5E4D"/>
    <w:p w14:paraId="4F713E13" w14:textId="77777777" w:rsidR="001F5E4D" w:rsidRDefault="001F5E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0DB3"/>
    <w:multiLevelType w:val="multilevel"/>
    <w:tmpl w:val="90EA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754C4"/>
    <w:multiLevelType w:val="hybridMultilevel"/>
    <w:tmpl w:val="A1862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F6079"/>
    <w:multiLevelType w:val="multilevel"/>
    <w:tmpl w:val="84CE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766B8"/>
    <w:multiLevelType w:val="hybridMultilevel"/>
    <w:tmpl w:val="FD7E7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251C3"/>
    <w:multiLevelType w:val="hybridMultilevel"/>
    <w:tmpl w:val="F606E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F0471F"/>
    <w:multiLevelType w:val="hybridMultilevel"/>
    <w:tmpl w:val="960A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7"/>
  </w:num>
  <w:num w:numId="4">
    <w:abstractNumId w:val="15"/>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20"/>
  </w:num>
  <w:num w:numId="17">
    <w:abstractNumId w:val="11"/>
  </w:num>
  <w:num w:numId="18">
    <w:abstractNumId w:val="14"/>
  </w:num>
  <w:num w:numId="19">
    <w:abstractNumId w:val="21"/>
  </w:num>
  <w:num w:numId="20">
    <w:abstractNumId w:val="19"/>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9F"/>
    <w:rsid w:val="000678DB"/>
    <w:rsid w:val="00074BE7"/>
    <w:rsid w:val="00084B41"/>
    <w:rsid w:val="00087901"/>
    <w:rsid w:val="000A5627"/>
    <w:rsid w:val="000B00B8"/>
    <w:rsid w:val="000D2EAF"/>
    <w:rsid w:val="000E551D"/>
    <w:rsid w:val="00133B12"/>
    <w:rsid w:val="001707E3"/>
    <w:rsid w:val="001B67B9"/>
    <w:rsid w:val="001F5E4D"/>
    <w:rsid w:val="001F6E1E"/>
    <w:rsid w:val="002115C9"/>
    <w:rsid w:val="002220E5"/>
    <w:rsid w:val="00225DE9"/>
    <w:rsid w:val="002B56FA"/>
    <w:rsid w:val="003156E6"/>
    <w:rsid w:val="003502ED"/>
    <w:rsid w:val="00396184"/>
    <w:rsid w:val="003A366E"/>
    <w:rsid w:val="003B7DCA"/>
    <w:rsid w:val="003C0882"/>
    <w:rsid w:val="003E3097"/>
    <w:rsid w:val="00470F47"/>
    <w:rsid w:val="004A08C3"/>
    <w:rsid w:val="004A12DF"/>
    <w:rsid w:val="004B717F"/>
    <w:rsid w:val="004C022E"/>
    <w:rsid w:val="004C1859"/>
    <w:rsid w:val="004C5EA2"/>
    <w:rsid w:val="00505953"/>
    <w:rsid w:val="00560775"/>
    <w:rsid w:val="0058299E"/>
    <w:rsid w:val="005E0603"/>
    <w:rsid w:val="005F1DF9"/>
    <w:rsid w:val="00601134"/>
    <w:rsid w:val="00606989"/>
    <w:rsid w:val="006266BF"/>
    <w:rsid w:val="00640B60"/>
    <w:rsid w:val="00653363"/>
    <w:rsid w:val="00664FD7"/>
    <w:rsid w:val="00672AB4"/>
    <w:rsid w:val="006A148B"/>
    <w:rsid w:val="006D070E"/>
    <w:rsid w:val="006E29BF"/>
    <w:rsid w:val="006F53B4"/>
    <w:rsid w:val="00730E69"/>
    <w:rsid w:val="0074206D"/>
    <w:rsid w:val="0075635A"/>
    <w:rsid w:val="0076410F"/>
    <w:rsid w:val="00767AD4"/>
    <w:rsid w:val="007719B4"/>
    <w:rsid w:val="00774853"/>
    <w:rsid w:val="00781F93"/>
    <w:rsid w:val="00783105"/>
    <w:rsid w:val="0078415B"/>
    <w:rsid w:val="007A74A0"/>
    <w:rsid w:val="007D4C45"/>
    <w:rsid w:val="007E4A12"/>
    <w:rsid w:val="00801C30"/>
    <w:rsid w:val="00873D4D"/>
    <w:rsid w:val="008A43F4"/>
    <w:rsid w:val="008B0B18"/>
    <w:rsid w:val="008B5A0F"/>
    <w:rsid w:val="00913DFC"/>
    <w:rsid w:val="00924785"/>
    <w:rsid w:val="00974193"/>
    <w:rsid w:val="0097749F"/>
    <w:rsid w:val="009A592F"/>
    <w:rsid w:val="009C1C3C"/>
    <w:rsid w:val="009D2F27"/>
    <w:rsid w:val="009D3480"/>
    <w:rsid w:val="00A037B6"/>
    <w:rsid w:val="00A70624"/>
    <w:rsid w:val="00AD20B1"/>
    <w:rsid w:val="00AE1F1D"/>
    <w:rsid w:val="00AE7258"/>
    <w:rsid w:val="00AE7A6F"/>
    <w:rsid w:val="00B76457"/>
    <w:rsid w:val="00B81648"/>
    <w:rsid w:val="00B93B13"/>
    <w:rsid w:val="00BA656E"/>
    <w:rsid w:val="00BF3EB0"/>
    <w:rsid w:val="00C37258"/>
    <w:rsid w:val="00C70B1D"/>
    <w:rsid w:val="00C7372F"/>
    <w:rsid w:val="00C85650"/>
    <w:rsid w:val="00CE348A"/>
    <w:rsid w:val="00CF1CC6"/>
    <w:rsid w:val="00CF2A94"/>
    <w:rsid w:val="00D27E87"/>
    <w:rsid w:val="00D42858"/>
    <w:rsid w:val="00D47DDB"/>
    <w:rsid w:val="00E0280B"/>
    <w:rsid w:val="00E149B4"/>
    <w:rsid w:val="00E21527"/>
    <w:rsid w:val="00E25F9D"/>
    <w:rsid w:val="00E32777"/>
    <w:rsid w:val="00E6612E"/>
    <w:rsid w:val="00E94E57"/>
    <w:rsid w:val="00F240D5"/>
    <w:rsid w:val="00F31D73"/>
    <w:rsid w:val="00F53123"/>
    <w:rsid w:val="00F80FE7"/>
    <w:rsid w:val="00FB23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42EDF"/>
  <w15:chartTrackingRefBased/>
  <w15:docId w15:val="{BA1675E8-8A6C-6542-8B73-B6388B71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03"/>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AE7258"/>
    <w:pPr>
      <w:ind w:left="720"/>
      <w:contextualSpacing/>
    </w:pPr>
  </w:style>
  <w:style w:type="character" w:styleId="Hyperlink">
    <w:name w:val="Hyperlink"/>
    <w:basedOn w:val="DefaultParagraphFont"/>
    <w:uiPriority w:val="99"/>
    <w:unhideWhenUsed/>
    <w:rsid w:val="000A5627"/>
    <w:rPr>
      <w:color w:val="5E9EA1" w:themeColor="hyperlink"/>
      <w:u w:val="single"/>
    </w:rPr>
  </w:style>
  <w:style w:type="character" w:styleId="UnresolvedMention">
    <w:name w:val="Unresolved Mention"/>
    <w:basedOn w:val="DefaultParagraphFont"/>
    <w:uiPriority w:val="99"/>
    <w:semiHidden/>
    <w:unhideWhenUsed/>
    <w:rsid w:val="000A5627"/>
    <w:rPr>
      <w:color w:val="605E5C"/>
      <w:shd w:val="clear" w:color="auto" w:fill="E1DFDD"/>
    </w:rPr>
  </w:style>
  <w:style w:type="table" w:styleId="TableGridLight">
    <w:name w:val="Grid Table Light"/>
    <w:basedOn w:val="TableNormal"/>
    <w:uiPriority w:val="40"/>
    <w:rsid w:val="007831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831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83105"/>
    <w:pPr>
      <w:spacing w:after="0" w:line="240" w:lineRule="auto"/>
    </w:pPr>
    <w:tblPr>
      <w:tblStyleRowBandSize w:val="1"/>
      <w:tblStyleColBandSize w:val="1"/>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83105"/>
    <w:pPr>
      <w:spacing w:after="0" w:line="240" w:lineRule="auto"/>
    </w:pPr>
    <w:tblPr>
      <w:tblStyleRowBandSize w:val="1"/>
      <w:tblStyleColBandSize w:val="1"/>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5Dark">
    <w:name w:val="Grid Table 5 Dark"/>
    <w:basedOn w:val="TableNormal"/>
    <w:uiPriority w:val="50"/>
    <w:rsid w:val="007831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831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ListTable4-Accent1">
    <w:name w:val="List Table 4 Accent 1"/>
    <w:basedOn w:val="TableNormal"/>
    <w:uiPriority w:val="49"/>
    <w:rsid w:val="00783105"/>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tblBorders>
    </w:tblPr>
    <w:tblStylePr w:type="firstRow">
      <w:rPr>
        <w:b/>
        <w:bCs/>
        <w:color w:val="FFFFFF" w:themeColor="background1"/>
      </w:rPr>
      <w:tblPr/>
      <w:tcPr>
        <w:tcBorders>
          <w:top w:val="single" w:sz="4" w:space="0" w:color="53777A" w:themeColor="accent1"/>
          <w:left w:val="single" w:sz="4" w:space="0" w:color="53777A" w:themeColor="accent1"/>
          <w:bottom w:val="single" w:sz="4" w:space="0" w:color="53777A" w:themeColor="accent1"/>
          <w:right w:val="single" w:sz="4" w:space="0" w:color="53777A" w:themeColor="accent1"/>
          <w:insideH w:val="nil"/>
        </w:tcBorders>
        <w:shd w:val="clear" w:color="auto" w:fill="53777A" w:themeFill="accent1"/>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ListTable5Dark-Accent1">
    <w:name w:val="List Table 5 Dark Accent 1"/>
    <w:basedOn w:val="TableNormal"/>
    <w:uiPriority w:val="50"/>
    <w:rsid w:val="00783105"/>
    <w:pPr>
      <w:spacing w:after="0" w:line="240" w:lineRule="auto"/>
    </w:pPr>
    <w:rPr>
      <w:color w:val="FFFFFF" w:themeColor="background1"/>
    </w:rPr>
    <w:tblPr>
      <w:tblStyleRowBandSize w:val="1"/>
      <w:tblStyleColBandSize w:val="1"/>
      <w:tblBorders>
        <w:top w:val="single" w:sz="24" w:space="0" w:color="53777A" w:themeColor="accent1"/>
        <w:left w:val="single" w:sz="24" w:space="0" w:color="53777A" w:themeColor="accent1"/>
        <w:bottom w:val="single" w:sz="24" w:space="0" w:color="53777A" w:themeColor="accent1"/>
        <w:right w:val="single" w:sz="24" w:space="0" w:color="53777A" w:themeColor="accent1"/>
      </w:tblBorders>
    </w:tblPr>
    <w:tcPr>
      <w:shd w:val="clear" w:color="auto" w:fill="53777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2">
    <w:name w:val="Grid Table 3 Accent 2"/>
    <w:basedOn w:val="TableNormal"/>
    <w:uiPriority w:val="48"/>
    <w:rsid w:val="00783105"/>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GridTable3-Accent1">
    <w:name w:val="Grid Table 3 Accent 1"/>
    <w:basedOn w:val="TableNormal"/>
    <w:uiPriority w:val="48"/>
    <w:rsid w:val="00783105"/>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4">
    <w:name w:val="Grid Table 4"/>
    <w:basedOn w:val="TableNormal"/>
    <w:uiPriority w:val="49"/>
    <w:rsid w:val="007831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83105"/>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color w:val="FFFFFF" w:themeColor="background1"/>
      </w:rPr>
      <w:tblPr/>
      <w:tcPr>
        <w:tcBorders>
          <w:top w:val="single" w:sz="4" w:space="0" w:color="53777A" w:themeColor="accent1"/>
          <w:left w:val="single" w:sz="4" w:space="0" w:color="53777A" w:themeColor="accent1"/>
          <w:bottom w:val="single" w:sz="4" w:space="0" w:color="53777A" w:themeColor="accent1"/>
          <w:right w:val="single" w:sz="4" w:space="0" w:color="53777A" w:themeColor="accent1"/>
          <w:insideH w:val="nil"/>
          <w:insideV w:val="nil"/>
        </w:tcBorders>
        <w:shd w:val="clear" w:color="auto" w:fill="53777A" w:themeFill="accent1"/>
      </w:tcPr>
    </w:tblStylePr>
    <w:tblStylePr w:type="lastRow">
      <w:rPr>
        <w:b/>
        <w:bCs/>
      </w:rPr>
      <w:tblPr/>
      <w:tcPr>
        <w:tcBorders>
          <w:top w:val="double" w:sz="4" w:space="0" w:color="53777A" w:themeColor="accent1"/>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PlainTable2">
    <w:name w:val="Plain Table 2"/>
    <w:basedOn w:val="TableNormal"/>
    <w:uiPriority w:val="42"/>
    <w:rsid w:val="000E55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55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55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4">
    <w:name w:val="Grid Table 2 Accent 4"/>
    <w:basedOn w:val="TableNormal"/>
    <w:uiPriority w:val="47"/>
    <w:rsid w:val="000E551D"/>
    <w:pPr>
      <w:spacing w:after="0" w:line="240" w:lineRule="auto"/>
    </w:pPr>
    <w:tblPr>
      <w:tblStyleRowBandSize w:val="1"/>
      <w:tblStyleColBandSize w:val="1"/>
      <w:tblBorders>
        <w:top w:val="single" w:sz="2" w:space="0" w:color="E89C8E" w:themeColor="accent4" w:themeTint="99"/>
        <w:bottom w:val="single" w:sz="2" w:space="0" w:color="E89C8E" w:themeColor="accent4" w:themeTint="99"/>
        <w:insideH w:val="single" w:sz="2" w:space="0" w:color="E89C8E" w:themeColor="accent4" w:themeTint="99"/>
        <w:insideV w:val="single" w:sz="2" w:space="0" w:color="E89C8E" w:themeColor="accent4" w:themeTint="99"/>
      </w:tblBorders>
    </w:tblPr>
    <w:tblStylePr w:type="firstRow">
      <w:rPr>
        <w:b/>
        <w:bCs/>
      </w:rPr>
      <w:tblPr/>
      <w:tcPr>
        <w:tcBorders>
          <w:top w:val="nil"/>
          <w:bottom w:val="single" w:sz="12" w:space="0" w:color="E89C8E" w:themeColor="accent4" w:themeTint="99"/>
          <w:insideH w:val="nil"/>
          <w:insideV w:val="nil"/>
        </w:tcBorders>
        <w:shd w:val="clear" w:color="auto" w:fill="FFFFFF" w:themeFill="background1"/>
      </w:tcPr>
    </w:tblStylePr>
    <w:tblStylePr w:type="lastRow">
      <w:rPr>
        <w:b/>
        <w:bCs/>
      </w:rPr>
      <w:tblPr/>
      <w:tcPr>
        <w:tcBorders>
          <w:top w:val="double" w:sz="2" w:space="0" w:color="E89C8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GridTable4-Accent3">
    <w:name w:val="Grid Table 4 Accent 3"/>
    <w:basedOn w:val="TableNormal"/>
    <w:uiPriority w:val="49"/>
    <w:rsid w:val="000E551D"/>
    <w:pPr>
      <w:spacing w:after="0" w:line="240" w:lineRule="auto"/>
    </w:pPr>
    <w:tblPr>
      <w:tblStyleRowBandSize w:val="1"/>
      <w:tblStyleColBandSize w:val="1"/>
      <w:tblBorders>
        <w:top w:val="single" w:sz="4" w:space="0" w:color="E17587" w:themeColor="accent3" w:themeTint="99"/>
        <w:left w:val="single" w:sz="4" w:space="0" w:color="E17587" w:themeColor="accent3" w:themeTint="99"/>
        <w:bottom w:val="single" w:sz="4" w:space="0" w:color="E17587" w:themeColor="accent3" w:themeTint="99"/>
        <w:right w:val="single" w:sz="4" w:space="0" w:color="E17587" w:themeColor="accent3" w:themeTint="99"/>
        <w:insideH w:val="single" w:sz="4" w:space="0" w:color="E17587" w:themeColor="accent3" w:themeTint="99"/>
        <w:insideV w:val="single" w:sz="4" w:space="0" w:color="E17587" w:themeColor="accent3" w:themeTint="99"/>
      </w:tblBorders>
    </w:tblPr>
    <w:tblStylePr w:type="firstRow">
      <w:rPr>
        <w:b/>
        <w:bCs/>
        <w:color w:val="FFFFFF" w:themeColor="background1"/>
      </w:rPr>
      <w:tblPr/>
      <w:tcPr>
        <w:tcBorders>
          <w:top w:val="single" w:sz="4" w:space="0" w:color="C02942" w:themeColor="accent3"/>
          <w:left w:val="single" w:sz="4" w:space="0" w:color="C02942" w:themeColor="accent3"/>
          <w:bottom w:val="single" w:sz="4" w:space="0" w:color="C02942" w:themeColor="accent3"/>
          <w:right w:val="single" w:sz="4" w:space="0" w:color="C02942" w:themeColor="accent3"/>
          <w:insideH w:val="nil"/>
          <w:insideV w:val="nil"/>
        </w:tcBorders>
        <w:shd w:val="clear" w:color="auto" w:fill="C02942" w:themeFill="accent3"/>
      </w:tcPr>
    </w:tblStylePr>
    <w:tblStylePr w:type="lastRow">
      <w:rPr>
        <w:b/>
        <w:bCs/>
      </w:rPr>
      <w:tblPr/>
      <w:tcPr>
        <w:tcBorders>
          <w:top w:val="double" w:sz="4" w:space="0" w:color="C02942" w:themeColor="accent3"/>
        </w:tcBorders>
      </w:tcPr>
    </w:tblStylePr>
    <w:tblStylePr w:type="firstCol">
      <w:rPr>
        <w:b/>
        <w:bCs/>
      </w:rPr>
    </w:tblStylePr>
    <w:tblStylePr w:type="lastCol">
      <w:rPr>
        <w:b/>
        <w:bCs/>
      </w:rPr>
    </w:tblStylePr>
    <w:tblStylePr w:type="band1Vert">
      <w:tblPr/>
      <w:tcPr>
        <w:shd w:val="clear" w:color="auto" w:fill="F5D1D6" w:themeFill="accent3" w:themeFillTint="33"/>
      </w:tcPr>
    </w:tblStylePr>
    <w:tblStylePr w:type="band1Horz">
      <w:tblPr/>
      <w:tcPr>
        <w:shd w:val="clear" w:color="auto" w:fill="F5D1D6" w:themeFill="accent3" w:themeFillTint="33"/>
      </w:tcPr>
    </w:tblStylePr>
  </w:style>
  <w:style w:type="table" w:styleId="GridTable6Colorful-Accent1">
    <w:name w:val="Grid Table 6 Colorful Accent 1"/>
    <w:basedOn w:val="TableNormal"/>
    <w:uiPriority w:val="51"/>
    <w:rsid w:val="000E551D"/>
    <w:pPr>
      <w:spacing w:after="0" w:line="240" w:lineRule="auto"/>
    </w:pPr>
    <w:rPr>
      <w:color w:val="3E585B" w:themeColor="accent1" w:themeShade="BF"/>
    </w:r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bottom w:val="single" w:sz="12" w:space="0" w:color="92B2B5" w:themeColor="accent1" w:themeTint="99"/>
        </w:tcBorders>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paragraph" w:styleId="TOC1">
    <w:name w:val="toc 1"/>
    <w:basedOn w:val="Normal"/>
    <w:next w:val="Normal"/>
    <w:autoRedefine/>
    <w:uiPriority w:val="39"/>
    <w:unhideWhenUsed/>
    <w:rsid w:val="003961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60592">
      <w:bodyDiv w:val="1"/>
      <w:marLeft w:val="0"/>
      <w:marRight w:val="0"/>
      <w:marTop w:val="0"/>
      <w:marBottom w:val="0"/>
      <w:divBdr>
        <w:top w:val="none" w:sz="0" w:space="0" w:color="auto"/>
        <w:left w:val="none" w:sz="0" w:space="0" w:color="auto"/>
        <w:bottom w:val="none" w:sz="0" w:space="0" w:color="auto"/>
        <w:right w:val="none" w:sz="0" w:space="0" w:color="auto"/>
      </w:divBdr>
    </w:div>
    <w:div w:id="318341051">
      <w:bodyDiv w:val="1"/>
      <w:marLeft w:val="0"/>
      <w:marRight w:val="0"/>
      <w:marTop w:val="0"/>
      <w:marBottom w:val="0"/>
      <w:divBdr>
        <w:top w:val="none" w:sz="0" w:space="0" w:color="auto"/>
        <w:left w:val="none" w:sz="0" w:space="0" w:color="auto"/>
        <w:bottom w:val="none" w:sz="0" w:space="0" w:color="auto"/>
        <w:right w:val="none" w:sz="0" w:space="0" w:color="auto"/>
      </w:divBdr>
    </w:div>
    <w:div w:id="624582516">
      <w:bodyDiv w:val="1"/>
      <w:marLeft w:val="0"/>
      <w:marRight w:val="0"/>
      <w:marTop w:val="0"/>
      <w:marBottom w:val="0"/>
      <w:divBdr>
        <w:top w:val="none" w:sz="0" w:space="0" w:color="auto"/>
        <w:left w:val="none" w:sz="0" w:space="0" w:color="auto"/>
        <w:bottom w:val="none" w:sz="0" w:space="0" w:color="auto"/>
        <w:right w:val="none" w:sz="0" w:space="0" w:color="auto"/>
      </w:divBdr>
    </w:div>
    <w:div w:id="663701236">
      <w:bodyDiv w:val="1"/>
      <w:marLeft w:val="0"/>
      <w:marRight w:val="0"/>
      <w:marTop w:val="0"/>
      <w:marBottom w:val="0"/>
      <w:divBdr>
        <w:top w:val="none" w:sz="0" w:space="0" w:color="auto"/>
        <w:left w:val="none" w:sz="0" w:space="0" w:color="auto"/>
        <w:bottom w:val="none" w:sz="0" w:space="0" w:color="auto"/>
        <w:right w:val="none" w:sz="0" w:space="0" w:color="auto"/>
      </w:divBdr>
    </w:div>
    <w:div w:id="695041900">
      <w:bodyDiv w:val="1"/>
      <w:marLeft w:val="0"/>
      <w:marRight w:val="0"/>
      <w:marTop w:val="0"/>
      <w:marBottom w:val="0"/>
      <w:divBdr>
        <w:top w:val="none" w:sz="0" w:space="0" w:color="auto"/>
        <w:left w:val="none" w:sz="0" w:space="0" w:color="auto"/>
        <w:bottom w:val="none" w:sz="0" w:space="0" w:color="auto"/>
        <w:right w:val="none" w:sz="0" w:space="0" w:color="auto"/>
      </w:divBdr>
    </w:div>
    <w:div w:id="766776506">
      <w:bodyDiv w:val="1"/>
      <w:marLeft w:val="0"/>
      <w:marRight w:val="0"/>
      <w:marTop w:val="0"/>
      <w:marBottom w:val="0"/>
      <w:divBdr>
        <w:top w:val="none" w:sz="0" w:space="0" w:color="auto"/>
        <w:left w:val="none" w:sz="0" w:space="0" w:color="auto"/>
        <w:bottom w:val="none" w:sz="0" w:space="0" w:color="auto"/>
        <w:right w:val="none" w:sz="0" w:space="0" w:color="auto"/>
      </w:divBdr>
    </w:div>
    <w:div w:id="1073548793">
      <w:bodyDiv w:val="1"/>
      <w:marLeft w:val="0"/>
      <w:marRight w:val="0"/>
      <w:marTop w:val="0"/>
      <w:marBottom w:val="0"/>
      <w:divBdr>
        <w:top w:val="none" w:sz="0" w:space="0" w:color="auto"/>
        <w:left w:val="none" w:sz="0" w:space="0" w:color="auto"/>
        <w:bottom w:val="none" w:sz="0" w:space="0" w:color="auto"/>
        <w:right w:val="none" w:sz="0" w:space="0" w:color="auto"/>
      </w:divBdr>
    </w:div>
    <w:div w:id="1269045351">
      <w:bodyDiv w:val="1"/>
      <w:marLeft w:val="0"/>
      <w:marRight w:val="0"/>
      <w:marTop w:val="0"/>
      <w:marBottom w:val="0"/>
      <w:divBdr>
        <w:top w:val="none" w:sz="0" w:space="0" w:color="auto"/>
        <w:left w:val="none" w:sz="0" w:space="0" w:color="auto"/>
        <w:bottom w:val="none" w:sz="0" w:space="0" w:color="auto"/>
        <w:right w:val="none" w:sz="0" w:space="0" w:color="auto"/>
      </w:divBdr>
    </w:div>
    <w:div w:id="1485122624">
      <w:bodyDiv w:val="1"/>
      <w:marLeft w:val="0"/>
      <w:marRight w:val="0"/>
      <w:marTop w:val="0"/>
      <w:marBottom w:val="0"/>
      <w:divBdr>
        <w:top w:val="none" w:sz="0" w:space="0" w:color="auto"/>
        <w:left w:val="none" w:sz="0" w:space="0" w:color="auto"/>
        <w:bottom w:val="none" w:sz="0" w:space="0" w:color="auto"/>
        <w:right w:val="none" w:sz="0" w:space="0" w:color="auto"/>
      </w:divBdr>
    </w:div>
    <w:div w:id="1656110752">
      <w:bodyDiv w:val="1"/>
      <w:marLeft w:val="0"/>
      <w:marRight w:val="0"/>
      <w:marTop w:val="0"/>
      <w:marBottom w:val="0"/>
      <w:divBdr>
        <w:top w:val="none" w:sz="0" w:space="0" w:color="auto"/>
        <w:left w:val="none" w:sz="0" w:space="0" w:color="auto"/>
        <w:bottom w:val="none" w:sz="0" w:space="0" w:color="auto"/>
        <w:right w:val="none" w:sz="0" w:space="0" w:color="auto"/>
      </w:divBdr>
    </w:div>
    <w:div w:id="1855460656">
      <w:bodyDiv w:val="1"/>
      <w:marLeft w:val="0"/>
      <w:marRight w:val="0"/>
      <w:marTop w:val="0"/>
      <w:marBottom w:val="0"/>
      <w:divBdr>
        <w:top w:val="none" w:sz="0" w:space="0" w:color="auto"/>
        <w:left w:val="none" w:sz="0" w:space="0" w:color="auto"/>
        <w:bottom w:val="none" w:sz="0" w:space="0" w:color="auto"/>
        <w:right w:val="none" w:sz="0" w:space="0" w:color="auto"/>
      </w:divBdr>
    </w:div>
    <w:div w:id="19445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ss-wpengine.netdna-ssl.com/wp-content/themes/ncss/pdf/Procedures/NCSS/Ridge_Regression.pd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amahapatra/Library/Containers/com.microsoft.Word/Data/Library/Application%20Support/Microsoft/Office/16.0/DTS/en-US%7bBFED649D-AD5E-BE4B-8EE3-D4B0C4F8650D%7d/%7b57735C53-09A3-1A4F-A54F-F1C7F325D721%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{57735C53-09A3-1A4F-A54F-F1C7F325D721}tf10002081.dotx</Template>
  <TotalTime>183</TotalTime>
  <Pages>9</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Isha Ghodgaonkar</cp:lastModifiedBy>
  <cp:revision>80</cp:revision>
  <dcterms:created xsi:type="dcterms:W3CDTF">2019-12-01T02:36:00Z</dcterms:created>
  <dcterms:modified xsi:type="dcterms:W3CDTF">2019-12-06T22:21:00Z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